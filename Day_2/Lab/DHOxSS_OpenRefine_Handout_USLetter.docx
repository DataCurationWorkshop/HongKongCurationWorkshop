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Look w:val="04A0" w:firstRow="1" w:lastRow="0" w:firstColumn="1" w:lastColumn="0" w:noHBand="0" w:noVBand="1"/>
      </w:tblPr>
      <w:tblGrid>
        <w:gridCol w:w="7847"/>
        <w:gridCol w:w="274"/>
        <w:gridCol w:w="3183"/>
      </w:tblGrid>
      <w:tr w:rsidR="00ED258B" w:rsidTr="00ED258B">
        <w:tc>
          <w:tcPr>
            <w:tcW w:w="3471" w:type="pct"/>
            <w:shd w:val="clear" w:color="auto" w:fill="AD8F67" w:themeFill="accent2"/>
          </w:tcPr>
          <w:p w:rsidR="0026113B" w:rsidRDefault="0026113B" w:rsidP="00416259">
            <w:pPr>
              <w:pStyle w:val="NoSpacing"/>
            </w:pPr>
            <w:bookmarkStart w:id="0" w:name="_GoBack"/>
            <w:bookmarkEnd w:id="0"/>
          </w:p>
        </w:tc>
        <w:tc>
          <w:tcPr>
            <w:tcW w:w="121" w:type="pct"/>
          </w:tcPr>
          <w:p w:rsidR="0026113B" w:rsidRDefault="0026113B" w:rsidP="00416259">
            <w:pPr>
              <w:pStyle w:val="NoSpacing"/>
            </w:pPr>
          </w:p>
        </w:tc>
        <w:tc>
          <w:tcPr>
            <w:tcW w:w="1408" w:type="pct"/>
            <w:shd w:val="clear" w:color="auto" w:fill="8A8AA2" w:themeFill="text1" w:themeFillTint="80"/>
          </w:tcPr>
          <w:p w:rsidR="0026113B" w:rsidRPr="006F1890" w:rsidRDefault="0026113B" w:rsidP="00416259">
            <w:pPr>
              <w:pStyle w:val="NoSpacing"/>
              <w:rPr>
                <w:color w:val="4C5A6A" w:themeColor="accent4"/>
              </w:rPr>
            </w:pPr>
          </w:p>
        </w:tc>
      </w:tr>
      <w:tr w:rsidR="00ED258B" w:rsidTr="00ED258B">
        <w:trPr>
          <w:trHeight w:val="720"/>
        </w:trPr>
        <w:tc>
          <w:tcPr>
            <w:tcW w:w="3471" w:type="pct"/>
            <w:vAlign w:val="bottom"/>
          </w:tcPr>
          <w:p w:rsidR="0026113B" w:rsidRDefault="0026113B" w:rsidP="00416259"/>
        </w:tc>
        <w:tc>
          <w:tcPr>
            <w:tcW w:w="121" w:type="pct"/>
            <w:vAlign w:val="bottom"/>
          </w:tcPr>
          <w:p w:rsidR="0026113B" w:rsidRDefault="0026113B" w:rsidP="00416259"/>
        </w:tc>
        <w:tc>
          <w:tcPr>
            <w:tcW w:w="1408" w:type="pct"/>
            <w:vAlign w:val="bottom"/>
          </w:tcPr>
          <w:p w:rsidR="0026113B" w:rsidRPr="006F1890" w:rsidRDefault="00ED258B" w:rsidP="006F1890">
            <w:pPr>
              <w:pStyle w:val="Header"/>
              <w:rPr>
                <w:b/>
                <w:color w:val="4C5A6A" w:themeColor="accent4"/>
                <w:sz w:val="19"/>
                <w:szCs w:val="19"/>
              </w:rPr>
            </w:pPr>
            <w:r w:rsidRPr="006F1890">
              <w:rPr>
                <w:b/>
                <w:color w:val="4C5A6A" w:themeColor="accent4"/>
                <w:sz w:val="19"/>
                <w:szCs w:val="19"/>
              </w:rPr>
              <w:t>Digital Humanities Oxford Summer School</w:t>
            </w:r>
            <w:r w:rsidR="006F1890" w:rsidRPr="006F1890">
              <w:rPr>
                <w:b/>
                <w:color w:val="4C5A6A" w:themeColor="accent4"/>
                <w:sz w:val="19"/>
                <w:szCs w:val="19"/>
              </w:rPr>
              <w:t>, 14-18 July 2014</w:t>
            </w:r>
            <w:r w:rsidR="0026113B" w:rsidRPr="006F1890">
              <w:rPr>
                <w:color w:val="4C5A6A" w:themeColor="accent4"/>
              </w:rPr>
              <w:br/>
            </w:r>
            <w:r w:rsidRPr="006F1890">
              <w:rPr>
                <w:color w:val="4C5A6A" w:themeColor="accent4"/>
                <w:sz w:val="19"/>
                <w:szCs w:val="19"/>
              </w:rPr>
              <w:t>Data Curation and Access for the Digital Humanities</w:t>
            </w:r>
          </w:p>
        </w:tc>
      </w:tr>
      <w:tr w:rsidR="00ED258B" w:rsidTr="00ED258B">
        <w:trPr>
          <w:trHeight w:val="84"/>
        </w:trPr>
        <w:tc>
          <w:tcPr>
            <w:tcW w:w="3471" w:type="pct"/>
            <w:vAlign w:val="bottom"/>
          </w:tcPr>
          <w:sdt>
            <w:sdtPr>
              <w:rPr>
                <w:color w:val="79463D" w:themeColor="accent6"/>
                <w:sz w:val="56"/>
                <w:szCs w:val="56"/>
              </w:rPr>
              <w:alias w:val="Title"/>
              <w:tag w:val=""/>
              <w:id w:val="-841541200"/>
              <w:placeholder>
                <w:docPart w:val="C6D1EA67A525844389D8150BD689458B"/>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26113B" w:rsidRPr="00ED258B" w:rsidRDefault="00ED258B" w:rsidP="00416259">
                <w:pPr>
                  <w:pStyle w:val="Title"/>
                  <w:jc w:val="both"/>
                  <w:rPr>
                    <w:sz w:val="56"/>
                    <w:szCs w:val="56"/>
                  </w:rPr>
                </w:pPr>
                <w:r w:rsidRPr="00ED258B">
                  <w:rPr>
                    <w:color w:val="79463D" w:themeColor="accent6"/>
                    <w:sz w:val="56"/>
                    <w:szCs w:val="56"/>
                  </w:rPr>
                  <w:t>What’s on the menu?</w:t>
                </w:r>
              </w:p>
            </w:sdtContent>
          </w:sdt>
          <w:p w:rsidR="0026113B" w:rsidRDefault="0080473E" w:rsidP="00ED258B">
            <w:pPr>
              <w:pStyle w:val="Subtitle"/>
            </w:pPr>
            <w:sdt>
              <w:sdtPr>
                <w:rPr>
                  <w:color w:val="79463D" w:themeColor="accent6"/>
                  <w:sz w:val="36"/>
                  <w:szCs w:val="36"/>
                </w:rPr>
                <w:alias w:val="Subtitle"/>
                <w:tag w:val=""/>
                <w:id w:val="-1702467403"/>
                <w:placeholder>
                  <w:docPart w:val="858E03C00F903B45B7C9E96299EB002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D258B" w:rsidRPr="00ED258B">
                  <w:rPr>
                    <w:color w:val="79463D" w:themeColor="accent6"/>
                    <w:sz w:val="36"/>
                    <w:szCs w:val="36"/>
                  </w:rPr>
                  <w:t>Normalizing Metadata Using Open Refine</w:t>
                </w:r>
              </w:sdtContent>
            </w:sdt>
          </w:p>
        </w:tc>
        <w:tc>
          <w:tcPr>
            <w:tcW w:w="121" w:type="pct"/>
            <w:vAlign w:val="bottom"/>
          </w:tcPr>
          <w:p w:rsidR="0026113B" w:rsidRDefault="0026113B" w:rsidP="00416259"/>
        </w:tc>
        <w:tc>
          <w:tcPr>
            <w:tcW w:w="1408" w:type="pct"/>
            <w:vAlign w:val="bottom"/>
          </w:tcPr>
          <w:p w:rsidR="0026113B" w:rsidRPr="00021430" w:rsidRDefault="0026113B" w:rsidP="00ED258B">
            <w:pPr>
              <w:pStyle w:val="ContactDetails"/>
              <w:rPr>
                <w:color w:val="4C5A6A" w:themeColor="accent4"/>
                <w:sz w:val="19"/>
                <w:szCs w:val="19"/>
              </w:rPr>
            </w:pPr>
            <w:r w:rsidRPr="00021430">
              <w:rPr>
                <w:color w:val="4C5A6A" w:themeColor="accent4"/>
                <w:sz w:val="19"/>
                <w:szCs w:val="19"/>
              </w:rPr>
              <w:t xml:space="preserve">Instructor: </w:t>
            </w:r>
            <w:r w:rsidRPr="00021430">
              <w:rPr>
                <w:color w:val="4C5A6A" w:themeColor="accent4"/>
                <w:sz w:val="19"/>
                <w:szCs w:val="19"/>
              </w:rPr>
              <w:fldChar w:fldCharType="begin"/>
            </w:r>
            <w:r w:rsidRPr="00021430">
              <w:rPr>
                <w:color w:val="4C5A6A" w:themeColor="accent4"/>
                <w:sz w:val="19"/>
                <w:szCs w:val="19"/>
              </w:rPr>
              <w:instrText xml:space="preserve"> PLACEHOLDER </w:instrText>
            </w:r>
            <w:r w:rsidRPr="00021430">
              <w:rPr>
                <w:color w:val="4C5A6A" w:themeColor="accent4"/>
                <w:sz w:val="19"/>
                <w:szCs w:val="19"/>
              </w:rPr>
              <w:fldChar w:fldCharType="begin"/>
            </w:r>
            <w:r w:rsidRPr="00021430">
              <w:rPr>
                <w:color w:val="4C5A6A" w:themeColor="accent4"/>
                <w:sz w:val="19"/>
                <w:szCs w:val="19"/>
              </w:rPr>
              <w:instrText xml:space="preserve"> IF </w:instrText>
            </w:r>
            <w:r w:rsidR="00ED258B" w:rsidRPr="00021430">
              <w:rPr>
                <w:color w:val="4C5A6A" w:themeColor="accent4"/>
                <w:sz w:val="19"/>
                <w:szCs w:val="19"/>
              </w:rPr>
              <w:fldChar w:fldCharType="begin"/>
            </w:r>
            <w:r w:rsidR="00ED258B" w:rsidRPr="00021430">
              <w:rPr>
                <w:color w:val="4C5A6A" w:themeColor="accent4"/>
                <w:sz w:val="19"/>
                <w:szCs w:val="19"/>
              </w:rPr>
              <w:instrText xml:space="preserve"> USERNAME </w:instrText>
            </w:r>
            <w:r w:rsidR="00ED258B" w:rsidRPr="00021430">
              <w:rPr>
                <w:color w:val="4C5A6A" w:themeColor="accent4"/>
                <w:sz w:val="19"/>
                <w:szCs w:val="19"/>
              </w:rPr>
              <w:fldChar w:fldCharType="separate"/>
            </w:r>
            <w:r w:rsidR="00ED258B" w:rsidRPr="00021430">
              <w:rPr>
                <w:noProof/>
                <w:color w:val="4C5A6A" w:themeColor="accent4"/>
                <w:sz w:val="19"/>
                <w:szCs w:val="19"/>
              </w:rPr>
              <w:instrText>Megan Senseney</w:instrText>
            </w:r>
            <w:r w:rsidR="00ED258B" w:rsidRPr="00021430">
              <w:rPr>
                <w:noProof/>
                <w:color w:val="4C5A6A" w:themeColor="accent4"/>
                <w:sz w:val="19"/>
                <w:szCs w:val="19"/>
              </w:rPr>
              <w:fldChar w:fldCharType="end"/>
            </w:r>
            <w:r w:rsidRPr="00021430">
              <w:rPr>
                <w:color w:val="4C5A6A" w:themeColor="accent4"/>
                <w:sz w:val="19"/>
                <w:szCs w:val="19"/>
              </w:rPr>
              <w:instrText xml:space="preserve">="" "[Your Name]" </w:instrText>
            </w:r>
            <w:r w:rsidR="00ED258B" w:rsidRPr="00021430">
              <w:rPr>
                <w:color w:val="4C5A6A" w:themeColor="accent4"/>
                <w:sz w:val="19"/>
                <w:szCs w:val="19"/>
              </w:rPr>
              <w:fldChar w:fldCharType="begin"/>
            </w:r>
            <w:r w:rsidR="00ED258B" w:rsidRPr="00021430">
              <w:rPr>
                <w:color w:val="4C5A6A" w:themeColor="accent4"/>
                <w:sz w:val="19"/>
                <w:szCs w:val="19"/>
              </w:rPr>
              <w:instrText xml:space="preserve"> USERNAME </w:instrText>
            </w:r>
            <w:r w:rsidR="00ED258B" w:rsidRPr="00021430">
              <w:rPr>
                <w:color w:val="4C5A6A" w:themeColor="accent4"/>
                <w:sz w:val="19"/>
                <w:szCs w:val="19"/>
              </w:rPr>
              <w:fldChar w:fldCharType="separate"/>
            </w:r>
            <w:r w:rsidR="00ED258B" w:rsidRPr="00021430">
              <w:rPr>
                <w:noProof/>
                <w:color w:val="4C5A6A" w:themeColor="accent4"/>
                <w:sz w:val="19"/>
                <w:szCs w:val="19"/>
              </w:rPr>
              <w:instrText>Megan Senseney</w:instrText>
            </w:r>
            <w:r w:rsidR="00ED258B" w:rsidRPr="00021430">
              <w:rPr>
                <w:noProof/>
                <w:color w:val="4C5A6A" w:themeColor="accent4"/>
                <w:sz w:val="19"/>
                <w:szCs w:val="19"/>
              </w:rPr>
              <w:fldChar w:fldCharType="end"/>
            </w:r>
            <w:r w:rsidRPr="00021430">
              <w:rPr>
                <w:color w:val="4C5A6A" w:themeColor="accent4"/>
                <w:sz w:val="19"/>
                <w:szCs w:val="19"/>
              </w:rPr>
              <w:fldChar w:fldCharType="separate"/>
            </w:r>
            <w:r w:rsidR="00ED258B" w:rsidRPr="00021430">
              <w:rPr>
                <w:noProof/>
                <w:color w:val="4C5A6A" w:themeColor="accent4"/>
                <w:sz w:val="19"/>
                <w:szCs w:val="19"/>
              </w:rPr>
              <w:instrText>Megan Senseney</w:instrText>
            </w:r>
            <w:r w:rsidRPr="00021430">
              <w:rPr>
                <w:color w:val="4C5A6A" w:themeColor="accent4"/>
                <w:sz w:val="19"/>
                <w:szCs w:val="19"/>
              </w:rPr>
              <w:fldChar w:fldCharType="end"/>
            </w:r>
            <w:r w:rsidRPr="00021430">
              <w:rPr>
                <w:color w:val="4C5A6A" w:themeColor="accent4"/>
                <w:sz w:val="19"/>
                <w:szCs w:val="19"/>
              </w:rPr>
              <w:instrText xml:space="preserve"> \* MERGEFORMAT</w:instrText>
            </w:r>
            <w:r w:rsidRPr="00021430">
              <w:rPr>
                <w:color w:val="4C5A6A" w:themeColor="accent4"/>
                <w:sz w:val="19"/>
                <w:szCs w:val="19"/>
              </w:rPr>
              <w:fldChar w:fldCharType="separate"/>
            </w:r>
            <w:r w:rsidR="00ED258B" w:rsidRPr="00021430">
              <w:rPr>
                <w:color w:val="4C5A6A" w:themeColor="accent4"/>
                <w:sz w:val="19"/>
                <w:szCs w:val="19"/>
              </w:rPr>
              <w:t>Megan Senseney</w:t>
            </w:r>
            <w:r w:rsidRPr="00021430">
              <w:rPr>
                <w:color w:val="4C5A6A" w:themeColor="accent4"/>
                <w:sz w:val="19"/>
                <w:szCs w:val="19"/>
              </w:rPr>
              <w:fldChar w:fldCharType="end"/>
            </w:r>
            <w:r w:rsidR="00021430">
              <w:rPr>
                <w:color w:val="4C5A6A" w:themeColor="accent4"/>
                <w:sz w:val="19"/>
                <w:szCs w:val="19"/>
              </w:rPr>
              <w:br/>
              <w:t>Em</w:t>
            </w:r>
            <w:r w:rsidRPr="00021430">
              <w:rPr>
                <w:color w:val="4C5A6A" w:themeColor="accent4"/>
                <w:sz w:val="19"/>
                <w:szCs w:val="19"/>
              </w:rPr>
              <w:t xml:space="preserve">ail: </w:t>
            </w:r>
            <w:r w:rsidRPr="00021430">
              <w:rPr>
                <w:color w:val="4C5A6A" w:themeColor="accent4"/>
                <w:sz w:val="19"/>
                <w:szCs w:val="19"/>
              </w:rPr>
              <w:fldChar w:fldCharType="begin"/>
            </w:r>
            <w:r w:rsidRPr="00021430">
              <w:rPr>
                <w:color w:val="4C5A6A" w:themeColor="accent4"/>
                <w:sz w:val="19"/>
                <w:szCs w:val="19"/>
              </w:rPr>
              <w:instrText xml:space="preserve"> PLACEHOLDER </w:instrText>
            </w:r>
            <w:r w:rsidRPr="00021430">
              <w:rPr>
                <w:color w:val="4C5A6A" w:themeColor="accent4"/>
                <w:sz w:val="19"/>
                <w:szCs w:val="19"/>
              </w:rPr>
              <w:fldChar w:fldCharType="begin"/>
            </w:r>
            <w:r w:rsidRPr="00021430">
              <w:rPr>
                <w:color w:val="4C5A6A" w:themeColor="accent4"/>
                <w:sz w:val="19"/>
                <w:szCs w:val="19"/>
              </w:rPr>
              <w:instrText xml:space="preserve"> IF </w:instrText>
            </w:r>
            <w:r w:rsidRPr="00021430">
              <w:rPr>
                <w:color w:val="4C5A6A" w:themeColor="accent4"/>
                <w:sz w:val="19"/>
                <w:szCs w:val="19"/>
              </w:rPr>
              <w:fldChar w:fldCharType="begin"/>
            </w:r>
            <w:r w:rsidRPr="00021430">
              <w:rPr>
                <w:color w:val="4C5A6A" w:themeColor="accent4"/>
                <w:sz w:val="19"/>
                <w:szCs w:val="19"/>
              </w:rPr>
              <w:instrText xml:space="preserve"> USERPROPERTY EmailAddress1 </w:instrText>
            </w:r>
            <w:r w:rsidRPr="00021430">
              <w:rPr>
                <w:color w:val="4C5A6A" w:themeColor="accent4"/>
                <w:sz w:val="19"/>
                <w:szCs w:val="19"/>
              </w:rPr>
              <w:fldChar w:fldCharType="separate"/>
            </w:r>
            <w:r w:rsidR="00ED258B" w:rsidRPr="00021430">
              <w:rPr>
                <w:noProof/>
                <w:color w:val="4C5A6A" w:themeColor="accent4"/>
                <w:sz w:val="19"/>
                <w:szCs w:val="19"/>
              </w:rPr>
              <w:instrText>mfsense2@illinois.edu</w:instrText>
            </w:r>
            <w:r w:rsidRPr="00021430">
              <w:rPr>
                <w:color w:val="4C5A6A" w:themeColor="accent4"/>
                <w:sz w:val="19"/>
                <w:szCs w:val="19"/>
              </w:rPr>
              <w:fldChar w:fldCharType="end"/>
            </w:r>
            <w:r w:rsidRPr="00021430">
              <w:rPr>
                <w:color w:val="4C5A6A" w:themeColor="accent4"/>
                <w:sz w:val="19"/>
                <w:szCs w:val="19"/>
              </w:rPr>
              <w:instrText xml:space="preserve">="" "[Your E-Mail]" </w:instrText>
            </w:r>
            <w:r w:rsidRPr="00021430">
              <w:rPr>
                <w:color w:val="4C5A6A" w:themeColor="accent4"/>
                <w:sz w:val="19"/>
                <w:szCs w:val="19"/>
              </w:rPr>
              <w:fldChar w:fldCharType="begin"/>
            </w:r>
            <w:r w:rsidRPr="00021430">
              <w:rPr>
                <w:color w:val="4C5A6A" w:themeColor="accent4"/>
                <w:sz w:val="19"/>
                <w:szCs w:val="19"/>
              </w:rPr>
              <w:instrText xml:space="preserve"> USERPROPERTY EmailAddress1 </w:instrText>
            </w:r>
            <w:r w:rsidRPr="00021430">
              <w:rPr>
                <w:color w:val="4C5A6A" w:themeColor="accent4"/>
                <w:sz w:val="19"/>
                <w:szCs w:val="19"/>
              </w:rPr>
              <w:fldChar w:fldCharType="separate"/>
            </w:r>
            <w:r w:rsidR="00ED258B" w:rsidRPr="00021430">
              <w:rPr>
                <w:noProof/>
                <w:color w:val="4C5A6A" w:themeColor="accent4"/>
                <w:sz w:val="19"/>
                <w:szCs w:val="19"/>
              </w:rPr>
              <w:instrText>mfsense2@illinois.edu</w:instrText>
            </w:r>
            <w:r w:rsidRPr="00021430">
              <w:rPr>
                <w:color w:val="4C5A6A" w:themeColor="accent4"/>
                <w:sz w:val="19"/>
                <w:szCs w:val="19"/>
              </w:rPr>
              <w:fldChar w:fldCharType="end"/>
            </w:r>
            <w:r w:rsidRPr="00021430">
              <w:rPr>
                <w:color w:val="4C5A6A" w:themeColor="accent4"/>
                <w:sz w:val="19"/>
                <w:szCs w:val="19"/>
              </w:rPr>
              <w:fldChar w:fldCharType="separate"/>
            </w:r>
            <w:r w:rsidR="00ED258B" w:rsidRPr="00021430">
              <w:rPr>
                <w:noProof/>
                <w:color w:val="4C5A6A" w:themeColor="accent4"/>
                <w:sz w:val="19"/>
                <w:szCs w:val="19"/>
              </w:rPr>
              <w:instrText>mfsense2@illinois.edu</w:instrText>
            </w:r>
            <w:r w:rsidRPr="00021430">
              <w:rPr>
                <w:color w:val="4C5A6A" w:themeColor="accent4"/>
                <w:sz w:val="19"/>
                <w:szCs w:val="19"/>
              </w:rPr>
              <w:fldChar w:fldCharType="end"/>
            </w:r>
            <w:r w:rsidRPr="00021430">
              <w:rPr>
                <w:color w:val="4C5A6A" w:themeColor="accent4"/>
                <w:sz w:val="19"/>
                <w:szCs w:val="19"/>
              </w:rPr>
              <w:instrText xml:space="preserve"> \* MERGEFORMAT</w:instrText>
            </w:r>
            <w:r w:rsidRPr="00021430">
              <w:rPr>
                <w:color w:val="4C5A6A" w:themeColor="accent4"/>
                <w:sz w:val="19"/>
                <w:szCs w:val="19"/>
              </w:rPr>
              <w:fldChar w:fldCharType="separate"/>
            </w:r>
            <w:r w:rsidR="00ED258B" w:rsidRPr="00021430">
              <w:rPr>
                <w:color w:val="4C5A6A" w:themeColor="accent4"/>
                <w:sz w:val="19"/>
                <w:szCs w:val="19"/>
              </w:rPr>
              <w:t>mfsense2@illinois.edu</w:t>
            </w:r>
            <w:r w:rsidRPr="00021430">
              <w:rPr>
                <w:color w:val="4C5A6A" w:themeColor="accent4"/>
                <w:sz w:val="19"/>
                <w:szCs w:val="19"/>
              </w:rPr>
              <w:fldChar w:fldCharType="end"/>
            </w:r>
          </w:p>
        </w:tc>
      </w:tr>
      <w:tr w:rsidR="00ED258B" w:rsidTr="00ED258B">
        <w:tc>
          <w:tcPr>
            <w:tcW w:w="3471" w:type="pct"/>
            <w:shd w:val="clear" w:color="auto" w:fill="AD8F67" w:themeFill="accent2"/>
          </w:tcPr>
          <w:p w:rsidR="0026113B" w:rsidRDefault="0026113B" w:rsidP="00416259">
            <w:pPr>
              <w:pStyle w:val="NoSpacing"/>
            </w:pPr>
          </w:p>
        </w:tc>
        <w:tc>
          <w:tcPr>
            <w:tcW w:w="121" w:type="pct"/>
          </w:tcPr>
          <w:p w:rsidR="0026113B" w:rsidRDefault="0026113B" w:rsidP="00416259">
            <w:pPr>
              <w:pStyle w:val="NoSpacing"/>
            </w:pPr>
          </w:p>
        </w:tc>
        <w:tc>
          <w:tcPr>
            <w:tcW w:w="1408" w:type="pct"/>
            <w:shd w:val="clear" w:color="auto" w:fill="8A8AA2" w:themeFill="text1" w:themeFillTint="80"/>
          </w:tcPr>
          <w:p w:rsidR="0026113B" w:rsidRDefault="0026113B" w:rsidP="00416259">
            <w:pPr>
              <w:pStyle w:val="NoSpacing"/>
            </w:pPr>
          </w:p>
        </w:tc>
      </w:tr>
    </w:tbl>
    <w:p w:rsidR="0055491E" w:rsidRPr="0055491E" w:rsidRDefault="0055491E" w:rsidP="0055491E">
      <w:pPr>
        <w:pStyle w:val="NoSpacing"/>
      </w:pPr>
      <w:bookmarkStart w:id="1" w:name="_Toc261004492"/>
    </w:p>
    <w:tbl>
      <w:tblPr>
        <w:tblW w:w="4936" w:type="pct"/>
        <w:tblInd w:w="144" w:type="dxa"/>
        <w:tblLayout w:type="fixed"/>
        <w:tblLook w:val="04A0" w:firstRow="1" w:lastRow="0" w:firstColumn="1" w:lastColumn="0" w:noHBand="0" w:noVBand="1"/>
      </w:tblPr>
      <w:tblGrid>
        <w:gridCol w:w="7095"/>
        <w:gridCol w:w="879"/>
        <w:gridCol w:w="3185"/>
      </w:tblGrid>
      <w:tr w:rsidR="00ED258B" w:rsidRPr="006F1890" w:rsidTr="00ED258B">
        <w:trPr>
          <w:trHeight w:val="2160"/>
        </w:trPr>
        <w:tc>
          <w:tcPr>
            <w:tcW w:w="3179" w:type="pct"/>
          </w:tcPr>
          <w:p w:rsidR="0055491E" w:rsidRDefault="006F1890" w:rsidP="0055491E">
            <w:pPr>
              <w:pStyle w:val="Heading1"/>
            </w:pPr>
            <w:bookmarkStart w:id="2" w:name="_Toc261004494"/>
            <w:r>
              <w:rPr>
                <w:color w:val="79463D" w:themeColor="accent6"/>
              </w:rPr>
              <w:t>Creating a New Project</w:t>
            </w:r>
          </w:p>
          <w:p w:rsidR="0055491E" w:rsidRPr="00021430" w:rsidRDefault="006F1890" w:rsidP="006F1890">
            <w:pPr>
              <w:pStyle w:val="ListParagraph"/>
              <w:numPr>
                <w:ilvl w:val="0"/>
                <w:numId w:val="8"/>
              </w:numPr>
              <w:rPr>
                <w:rFonts w:eastAsiaTheme="minorHAnsi"/>
                <w:bCs/>
                <w:color w:val="292934" w:themeColor="text1"/>
              </w:rPr>
            </w:pPr>
            <w:r w:rsidRPr="00021430">
              <w:rPr>
                <w:rFonts w:eastAsiaTheme="minorHAnsi"/>
                <w:bCs/>
                <w:color w:val="292934" w:themeColor="text1"/>
              </w:rPr>
              <w:t>Choose ‘Create Project’ from the menu of the right.</w:t>
            </w:r>
          </w:p>
          <w:p w:rsidR="006F1890" w:rsidRDefault="00021430" w:rsidP="006F1890">
            <w:pPr>
              <w:pStyle w:val="ListParagraph"/>
              <w:numPr>
                <w:ilvl w:val="0"/>
                <w:numId w:val="8"/>
              </w:numPr>
              <w:rPr>
                <w:color w:val="292934" w:themeColor="text1"/>
              </w:rPr>
            </w:pPr>
            <w:r>
              <w:rPr>
                <w:color w:val="292934" w:themeColor="text1"/>
              </w:rPr>
              <w:t>Make sure the NYPL Menus Data file has been unzipped into a folder somewhere on your machine.</w:t>
            </w:r>
          </w:p>
          <w:p w:rsidR="00021430" w:rsidRDefault="00021430" w:rsidP="006F1890">
            <w:pPr>
              <w:pStyle w:val="ListParagraph"/>
              <w:numPr>
                <w:ilvl w:val="0"/>
                <w:numId w:val="8"/>
              </w:numPr>
              <w:rPr>
                <w:color w:val="292934" w:themeColor="text1"/>
              </w:rPr>
            </w:pPr>
            <w:r>
              <w:rPr>
                <w:color w:val="292934" w:themeColor="text1"/>
              </w:rPr>
              <w:t>It’s best to upload files one at a time.  We recommend starting with ‘Menu.csv’</w:t>
            </w:r>
          </w:p>
          <w:p w:rsidR="00021430" w:rsidRDefault="00021430" w:rsidP="006F1890">
            <w:pPr>
              <w:pStyle w:val="ListParagraph"/>
              <w:numPr>
                <w:ilvl w:val="0"/>
                <w:numId w:val="8"/>
              </w:numPr>
              <w:rPr>
                <w:color w:val="292934" w:themeColor="text1"/>
              </w:rPr>
            </w:pPr>
            <w:r>
              <w:rPr>
                <w:color w:val="292934" w:themeColor="text1"/>
              </w:rPr>
              <w:t>OpenRefine will parse the file and ask you to choose some options.</w:t>
            </w:r>
          </w:p>
          <w:p w:rsidR="00520417" w:rsidRPr="00021430" w:rsidRDefault="00520417" w:rsidP="00520417">
            <w:pPr>
              <w:rPr>
                <w:color w:val="292934" w:themeColor="text1"/>
              </w:rPr>
            </w:pPr>
            <w:r>
              <w:rPr>
                <w:noProof/>
                <w:color w:val="292934" w:themeColor="text1"/>
              </w:rPr>
              <mc:AlternateContent>
                <mc:Choice Requires="wps">
                  <w:drawing>
                    <wp:anchor distT="0" distB="0" distL="114300" distR="114300" simplePos="0" relativeHeight="251661312" behindDoc="0" locked="0" layoutInCell="1" allowOverlap="1" wp14:anchorId="3173D888" wp14:editId="4446AB4E">
                      <wp:simplePos x="0" y="0"/>
                      <wp:positionH relativeFrom="column">
                        <wp:posOffset>2651760</wp:posOffset>
                      </wp:positionH>
                      <wp:positionV relativeFrom="paragraph">
                        <wp:posOffset>1640205</wp:posOffset>
                      </wp:positionV>
                      <wp:extent cx="228600" cy="228600"/>
                      <wp:effectExtent l="25400" t="50800" r="101600" b="101600"/>
                      <wp:wrapNone/>
                      <wp:docPr id="5" name="Straight Arrow Connector 5"/>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solidFill>
                                  <a:srgbClr val="79463D"/>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208.8pt;margin-top:129.15pt;width:18pt;height:1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" strokecolor="#79463d" strokeweight="26425emu">
                      <v:stroke endarrow="open"/>
                      <v:shadow on="t" opacity="26214f" mv:blur="50800f" origin="-.5,-.5" offset="26941emu,26941emu"/>
                    </v:shape>
                  </w:pict>
                </mc:Fallback>
              </mc:AlternateContent>
            </w:r>
            <w:r>
              <w:rPr>
                <w:noProof/>
                <w:color w:val="292934" w:themeColor="text1"/>
              </w:rPr>
              <mc:AlternateContent>
                <mc:Choice Requires="wps">
                  <w:drawing>
                    <wp:anchor distT="0" distB="0" distL="114300" distR="114300" simplePos="0" relativeHeight="251660288" behindDoc="0" locked="0" layoutInCell="1" allowOverlap="1" wp14:anchorId="6626A2C4" wp14:editId="733F3009">
                      <wp:simplePos x="0" y="0"/>
                      <wp:positionH relativeFrom="column">
                        <wp:posOffset>2194560</wp:posOffset>
                      </wp:positionH>
                      <wp:positionV relativeFrom="paragraph">
                        <wp:posOffset>1640205</wp:posOffset>
                      </wp:positionV>
                      <wp:extent cx="342900" cy="0"/>
                      <wp:effectExtent l="50800" t="101600" r="0" b="177800"/>
                      <wp:wrapNone/>
                      <wp:docPr id="4" name="Straight Arrow Connector 4"/>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rgbClr val="79463D"/>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72.8pt;margin-top:129.15pt;width:27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" strokecolor="#79463d" strokeweight="26425emu">
                      <v:stroke endarrow="open"/>
                      <v:shadow on="t" opacity="26214f" mv:blur="50800f" origin="-.5,-.5" offset="26941emu,26941emu"/>
                    </v:shape>
                  </w:pict>
                </mc:Fallback>
              </mc:AlternateContent>
            </w:r>
            <w:r>
              <w:rPr>
                <w:noProof/>
                <w:color w:val="292934" w:themeColor="text1"/>
              </w:rPr>
              <mc:AlternateContent>
                <mc:Choice Requires="wps">
                  <w:drawing>
                    <wp:anchor distT="0" distB="0" distL="114300" distR="114300" simplePos="0" relativeHeight="251659264" behindDoc="0" locked="0" layoutInCell="1" allowOverlap="1" wp14:anchorId="5A22CC9E" wp14:editId="0410B347">
                      <wp:simplePos x="0" y="0"/>
                      <wp:positionH relativeFrom="column">
                        <wp:posOffset>1965960</wp:posOffset>
                      </wp:positionH>
                      <wp:positionV relativeFrom="paragraph">
                        <wp:posOffset>1183005</wp:posOffset>
                      </wp:positionV>
                      <wp:extent cx="228600" cy="228600"/>
                      <wp:effectExtent l="25400" t="25400" r="127000" b="127000"/>
                      <wp:wrapNone/>
                      <wp:docPr id="2" name="Straight Arrow Connector 2"/>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 o:spid="_x0000_s1026" type="#_x0000_t32" style="position:absolute;margin-left:154.8pt;margin-top:93.15pt;width:18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" strokecolor="#79463d [3209]" strokeweight="26425emu">
                      <v:stroke endarrow="open"/>
                      <v:shadow on="t" opacity="26214f" mv:blur="50800f" origin="-.5,-.5" offset="26941emu,26941emu"/>
                    </v:shape>
                  </w:pict>
                </mc:Fallback>
              </mc:AlternateContent>
            </w:r>
            <w:r>
              <w:rPr>
                <w:noProof/>
                <w:color w:val="292934" w:themeColor="text1"/>
              </w:rPr>
              <w:drawing>
                <wp:inline distT="0" distB="0" distL="0" distR="0" wp14:anchorId="0FBA5129" wp14:editId="79C8455E">
                  <wp:extent cx="4368165" cy="2475865"/>
                  <wp:effectExtent l="25400" t="25400" r="260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26 at 10.39.36 AM.png"/>
                          <pic:cNvPicPr/>
                        </pic:nvPicPr>
                        <pic:blipFill>
                          <a:blip r:embed="rId9">
                            <a:extLst>
                              <a:ext uri="{28A0092B-C50C-407E-A947-70E740481C1C}">
                                <a14:useLocalDpi xmlns:a14="http://schemas.microsoft.com/office/drawing/2010/main" val="0"/>
                              </a:ext>
                            </a:extLst>
                          </a:blip>
                          <a:stretch>
                            <a:fillRect/>
                          </a:stretch>
                        </pic:blipFill>
                        <pic:spPr>
                          <a:xfrm>
                            <a:off x="0" y="0"/>
                            <a:ext cx="4368165" cy="2475865"/>
                          </a:xfrm>
                          <a:prstGeom prst="rect">
                            <a:avLst/>
                          </a:prstGeom>
                          <a:ln>
                            <a:solidFill>
                              <a:schemeClr val="accent6"/>
                            </a:solidFill>
                          </a:ln>
                        </pic:spPr>
                      </pic:pic>
                    </a:graphicData>
                  </a:graphic>
                </wp:inline>
              </w:drawing>
            </w:r>
          </w:p>
          <w:p w:rsidR="00520417" w:rsidRPr="00520417" w:rsidRDefault="00520417" w:rsidP="00520417">
            <w:pPr>
              <w:rPr>
                <w:color w:val="292934" w:themeColor="text1"/>
              </w:rPr>
            </w:pPr>
            <w:r w:rsidRPr="00520417">
              <w:rPr>
                <w:color w:val="292934" w:themeColor="text1"/>
              </w:rPr>
              <w:t>The most important of these options are:</w:t>
            </w:r>
          </w:p>
          <w:p w:rsidR="00520417" w:rsidRPr="00520417" w:rsidRDefault="00520417" w:rsidP="00520417">
            <w:pPr>
              <w:pStyle w:val="ListParagraph"/>
              <w:numPr>
                <w:ilvl w:val="0"/>
                <w:numId w:val="9"/>
              </w:numPr>
              <w:rPr>
                <w:color w:val="292934" w:themeColor="text1"/>
              </w:rPr>
            </w:pPr>
            <w:r w:rsidRPr="00520417">
              <w:rPr>
                <w:color w:val="292934" w:themeColor="text1"/>
              </w:rPr>
              <w:t>Set character encoding as ‘utf-8’</w:t>
            </w:r>
          </w:p>
          <w:p w:rsidR="00520417" w:rsidRPr="00520417" w:rsidRDefault="00520417" w:rsidP="00520417">
            <w:pPr>
              <w:pStyle w:val="ListParagraph"/>
              <w:numPr>
                <w:ilvl w:val="0"/>
                <w:numId w:val="9"/>
              </w:numPr>
              <w:rPr>
                <w:color w:val="292934" w:themeColor="text1"/>
              </w:rPr>
            </w:pPr>
            <w:r w:rsidRPr="00520417">
              <w:rPr>
                <w:color w:val="292934" w:themeColor="text1"/>
              </w:rPr>
              <w:t>Make sure that ‘commas (CSV)’ are selected as a column separator</w:t>
            </w:r>
          </w:p>
          <w:p w:rsidR="00520417" w:rsidRPr="00520417" w:rsidRDefault="00520417" w:rsidP="00520417">
            <w:pPr>
              <w:pStyle w:val="ListParagraph"/>
              <w:numPr>
                <w:ilvl w:val="0"/>
                <w:numId w:val="9"/>
              </w:numPr>
              <w:rPr>
                <w:color w:val="292934" w:themeColor="text1"/>
              </w:rPr>
            </w:pPr>
            <w:r w:rsidRPr="00520417">
              <w:rPr>
                <w:color w:val="292934" w:themeColor="text1"/>
              </w:rPr>
              <w:t>Make sure that 1 line from the file is being parsed as the column header</w:t>
            </w:r>
          </w:p>
          <w:p w:rsidR="00520417" w:rsidRPr="00520417" w:rsidRDefault="00520417" w:rsidP="00520417">
            <w:pPr>
              <w:rPr>
                <w:color w:val="292934" w:themeColor="text1"/>
              </w:rPr>
            </w:pPr>
            <w:r w:rsidRPr="00520417">
              <w:rPr>
                <w:color w:val="292934" w:themeColor="text1"/>
              </w:rPr>
              <w:t>Click ‘Update Preview’ and take some time to review.  Speak up if something doesn’t look right!</w:t>
            </w:r>
          </w:p>
          <w:p w:rsidR="00520417" w:rsidRPr="00520417" w:rsidRDefault="00520417" w:rsidP="006F1890">
            <w:pPr>
              <w:pStyle w:val="ListParagraph"/>
              <w:numPr>
                <w:ilvl w:val="0"/>
                <w:numId w:val="8"/>
              </w:numPr>
              <w:rPr>
                <w:color w:val="292934" w:themeColor="text1"/>
              </w:rPr>
            </w:pPr>
            <w:r w:rsidRPr="00520417">
              <w:rPr>
                <w:color w:val="292934" w:themeColor="text1"/>
              </w:rPr>
              <w:t>Give your project a name and click the ‘Create Project’ button at the top right.</w:t>
            </w:r>
          </w:p>
          <w:bookmarkEnd w:id="2"/>
          <w:p w:rsidR="0026113B" w:rsidRPr="00520417" w:rsidRDefault="0026113B" w:rsidP="00520417"/>
        </w:tc>
        <w:tc>
          <w:tcPr>
            <w:tcW w:w="394" w:type="pct"/>
          </w:tcPr>
          <w:p w:rsidR="0026113B" w:rsidRDefault="0026113B" w:rsidP="00416259"/>
        </w:tc>
        <w:tc>
          <w:tcPr>
            <w:tcW w:w="1427" w:type="pct"/>
          </w:tcPr>
          <w:p w:rsidR="0026113B" w:rsidRPr="006F1890" w:rsidRDefault="00ED258B" w:rsidP="00416259">
            <w:pPr>
              <w:pStyle w:val="Heading2"/>
              <w:rPr>
                <w:color w:val="4C5A6A" w:themeColor="accent4"/>
              </w:rPr>
            </w:pPr>
            <w:r w:rsidRPr="006F1890">
              <w:rPr>
                <w:color w:val="4C5A6A" w:themeColor="accent4"/>
              </w:rPr>
              <w:t>Downloads</w:t>
            </w:r>
          </w:p>
          <w:tbl>
            <w:tblPr>
              <w:tblpPr w:leftFromText="180" w:rightFromText="180" w:vertAnchor="text" w:horzAnchor="page" w:tblpX="117" w:tblpY="164"/>
              <w:tblOverlap w:val="never"/>
              <w:tblW w:w="3287" w:type="dxa"/>
              <w:tblBorders>
                <w:top w:val="nil"/>
                <w:left w:val="nil"/>
                <w:right w:val="nil"/>
              </w:tblBorders>
              <w:tblLayout w:type="fixed"/>
              <w:tblLook w:val="0000" w:firstRow="0" w:lastRow="0" w:firstColumn="0" w:lastColumn="0" w:noHBand="0" w:noVBand="0"/>
            </w:tblPr>
            <w:tblGrid>
              <w:gridCol w:w="3287"/>
            </w:tblGrid>
            <w:tr w:rsidR="00ED258B" w:rsidRPr="006F1890" w:rsidTr="00ED258B">
              <w:trPr>
                <w:trHeight w:val="942"/>
              </w:trPr>
              <w:tc>
                <w:tcPr>
                  <w:tcW w:w="3287" w:type="dxa"/>
                </w:tcPr>
                <w:p w:rsidR="00ED258B" w:rsidRPr="006F1890" w:rsidRDefault="00ED258B" w:rsidP="00ED258B">
                  <w:pPr>
                    <w:pStyle w:val="BlockText"/>
                    <w:rPr>
                      <w:color w:val="4C5A6A" w:themeColor="accent4"/>
                    </w:rPr>
                  </w:pPr>
                  <w:r w:rsidRPr="006F1890">
                    <w:rPr>
                      <w:color w:val="4C5A6A" w:themeColor="accent4"/>
                    </w:rPr>
                    <w:t>If you would like to follow along with this session on your perso</w:t>
                  </w:r>
                  <w:r w:rsidR="00021430">
                    <w:rPr>
                      <w:color w:val="4C5A6A" w:themeColor="accent4"/>
                    </w:rPr>
                    <w:t>nal laptop, please install Open</w:t>
                  </w:r>
                  <w:r w:rsidRPr="006F1890">
                    <w:rPr>
                      <w:color w:val="4C5A6A" w:themeColor="accent4"/>
                    </w:rPr>
                    <w:t>Refine v. 2.5 (formerly Google Refine). This software is free and is available for Mac, Windows, and Linux operating systems. You can find the download and instal</w:t>
                  </w:r>
                  <w:r w:rsidR="00021430">
                    <w:rPr>
                      <w:color w:val="4C5A6A" w:themeColor="accent4"/>
                    </w:rPr>
                    <w:t>lation instructions on the Open</w:t>
                  </w:r>
                  <w:r w:rsidRPr="006F1890">
                    <w:rPr>
                      <w:color w:val="4C5A6A" w:themeColor="accent4"/>
                    </w:rPr>
                    <w:t>Refine site:</w:t>
                  </w:r>
                  <w:r w:rsidR="006F1890" w:rsidRPr="006F1890">
                    <w:rPr>
                      <w:color w:val="4C5A6A" w:themeColor="accent4"/>
                    </w:rPr>
                    <w:t xml:space="preserve"> </w:t>
                  </w:r>
                  <w:r w:rsidR="006F1890" w:rsidRPr="006F1890">
                    <w:rPr>
                      <w:b/>
                      <w:color w:val="4C5A6A" w:themeColor="accent4"/>
                    </w:rPr>
                    <w:t>http://openrefine.org</w:t>
                  </w:r>
                  <w:r w:rsidR="006F1890" w:rsidRPr="006F1890">
                    <w:rPr>
                      <w:color w:val="4C5A6A" w:themeColor="accent4"/>
                    </w:rPr>
                    <w:t xml:space="preserve">. </w:t>
                  </w:r>
                </w:p>
                <w:p w:rsidR="00ED258B" w:rsidRPr="006F1890" w:rsidRDefault="00ED258B" w:rsidP="00ED258B">
                  <w:pPr>
                    <w:pStyle w:val="BlockText"/>
                    <w:rPr>
                      <w:color w:val="4C5A6A" w:themeColor="accent4"/>
                    </w:rPr>
                  </w:pPr>
                </w:p>
                <w:p w:rsidR="006F1890" w:rsidRPr="006F1890" w:rsidRDefault="00ED258B" w:rsidP="006F1890">
                  <w:pPr>
                    <w:pStyle w:val="BlockText"/>
                    <w:rPr>
                      <w:color w:val="4C5A6A" w:themeColor="accent4"/>
                    </w:rPr>
                  </w:pPr>
                  <w:r w:rsidRPr="006F1890">
                    <w:rPr>
                      <w:color w:val="4C5A6A" w:themeColor="accent4"/>
                    </w:rPr>
                    <w:t xml:space="preserve">Data for the exercise is available </w:t>
                  </w:r>
                  <w:r w:rsidR="006F1890" w:rsidRPr="006F1890">
                    <w:rPr>
                      <w:color w:val="4C5A6A" w:themeColor="accent4"/>
                    </w:rPr>
                    <w:t xml:space="preserve">as spreadsheet exports </w:t>
                  </w:r>
                  <w:r w:rsidRPr="006F1890">
                    <w:rPr>
                      <w:color w:val="4C5A6A" w:themeColor="accent4"/>
                    </w:rPr>
                    <w:t>from NYPL Labs “What’s on the Menu?”</w:t>
                  </w:r>
                  <w:r w:rsidR="006F1890" w:rsidRPr="006F1890">
                    <w:rPr>
                      <w:color w:val="4C5A6A" w:themeColor="accent4"/>
                    </w:rPr>
                    <w:t xml:space="preserve"> project</w:t>
                  </w:r>
                  <w:r w:rsidRPr="006F1890">
                    <w:rPr>
                      <w:color w:val="4C5A6A" w:themeColor="accent4"/>
                    </w:rPr>
                    <w:t xml:space="preserve">: </w:t>
                  </w:r>
                  <w:r w:rsidRPr="006F1890">
                    <w:rPr>
                      <w:b/>
                      <w:color w:val="4C5A6A" w:themeColor="accent4"/>
                    </w:rPr>
                    <w:t>http://menus.nypl.org/data</w:t>
                  </w:r>
                  <w:r w:rsidRPr="006F1890">
                    <w:rPr>
                      <w:color w:val="4C5A6A" w:themeColor="accent4"/>
                    </w:rPr>
                    <w:t>.</w:t>
                  </w:r>
                </w:p>
                <w:p w:rsidR="00ED258B" w:rsidRPr="006F1890" w:rsidRDefault="00ED258B" w:rsidP="006F1890">
                  <w:pPr>
                    <w:pStyle w:val="BlockText"/>
                    <w:rPr>
                      <w:color w:val="4C5A6A" w:themeColor="accent4"/>
                    </w:rPr>
                  </w:pPr>
                </w:p>
              </w:tc>
            </w:tr>
          </w:tbl>
          <w:p w:rsidR="0026113B" w:rsidRPr="006F1890" w:rsidRDefault="0026113B" w:rsidP="00021430">
            <w:pPr>
              <w:pStyle w:val="BlockText"/>
              <w:rPr>
                <w:color w:val="4C5A6A" w:themeColor="accent4"/>
              </w:rPr>
            </w:pPr>
          </w:p>
        </w:tc>
      </w:tr>
      <w:bookmarkEnd w:id="1"/>
    </w:tbl>
    <w:p w:rsidR="00021430" w:rsidRDefault="00021430"/>
    <w:p w:rsidR="00021430" w:rsidRDefault="00021430">
      <w:r>
        <w:br w:type="page"/>
      </w:r>
    </w:p>
    <w:tbl>
      <w:tblPr>
        <w:tblW w:w="4936" w:type="pct"/>
        <w:tblInd w:w="144" w:type="dxa"/>
        <w:tblLayout w:type="fixed"/>
        <w:tblLook w:val="04A0" w:firstRow="1" w:lastRow="0" w:firstColumn="1" w:lastColumn="0" w:noHBand="0" w:noVBand="1"/>
      </w:tblPr>
      <w:tblGrid>
        <w:gridCol w:w="7095"/>
        <w:gridCol w:w="879"/>
        <w:gridCol w:w="3185"/>
      </w:tblGrid>
      <w:tr w:rsidR="00021430" w:rsidRPr="006F1890" w:rsidTr="00021430">
        <w:trPr>
          <w:trHeight w:val="2160"/>
        </w:trPr>
        <w:tc>
          <w:tcPr>
            <w:tcW w:w="3179" w:type="pct"/>
          </w:tcPr>
          <w:p w:rsidR="00021430" w:rsidRPr="00021430" w:rsidRDefault="00021430" w:rsidP="00021430">
            <w:pPr>
              <w:rPr>
                <w:color w:val="292934" w:themeColor="text1"/>
              </w:rPr>
            </w:pPr>
          </w:p>
          <w:p w:rsidR="00021430" w:rsidRPr="00C6360D" w:rsidRDefault="00196C2A" w:rsidP="00021430">
            <w:pPr>
              <w:pStyle w:val="Heading1"/>
            </w:pPr>
            <w:r>
              <w:rPr>
                <w:color w:val="79463D" w:themeColor="accent6"/>
              </w:rPr>
              <w:t>Basic Normalization</w:t>
            </w:r>
          </w:p>
          <w:p w:rsidR="00021430" w:rsidRPr="00553E71" w:rsidRDefault="00196C2A" w:rsidP="00196C2A">
            <w:pPr>
              <w:pStyle w:val="ListParagraph"/>
              <w:numPr>
                <w:ilvl w:val="0"/>
                <w:numId w:val="10"/>
              </w:numPr>
              <w:rPr>
                <w:rFonts w:eastAsiaTheme="minorHAnsi"/>
                <w:bCs/>
                <w:color w:val="292934" w:themeColor="text1"/>
              </w:rPr>
            </w:pPr>
            <w:r w:rsidRPr="00553E71">
              <w:rPr>
                <w:rFonts w:eastAsiaTheme="minorHAnsi"/>
                <w:bCs/>
                <w:color w:val="292934" w:themeColor="text1"/>
              </w:rPr>
              <w:t>Select the downward pointing arrow next to the name of a column</w:t>
            </w:r>
          </w:p>
          <w:p w:rsidR="008D2DBD" w:rsidRDefault="008D2DBD" w:rsidP="008D2DBD">
            <w:pPr>
              <w:pStyle w:val="ListParagraph"/>
              <w:ind w:left="360"/>
              <w:rPr>
                <w:color w:val="292934" w:themeColor="text1"/>
              </w:rPr>
            </w:pPr>
          </w:p>
          <w:p w:rsidR="00553E71" w:rsidRPr="008D2DBD" w:rsidRDefault="008D2DBD" w:rsidP="00553E71">
            <w:pPr>
              <w:pStyle w:val="ListParagraph"/>
              <w:numPr>
                <w:ilvl w:val="0"/>
                <w:numId w:val="10"/>
              </w:numPr>
              <w:rPr>
                <w:color w:val="292934" w:themeColor="text1"/>
              </w:rPr>
            </w:pPr>
            <w:r>
              <w:rPr>
                <w:rFonts w:eastAsiaTheme="minorHAnsi"/>
                <w:bCs/>
                <w:noProof/>
                <w:color w:val="auto"/>
              </w:rPr>
              <w:drawing>
                <wp:anchor distT="0" distB="0" distL="114300" distR="114300" simplePos="0" relativeHeight="251662336" behindDoc="0" locked="0" layoutInCell="1" allowOverlap="1" wp14:anchorId="6F050E06" wp14:editId="2FF7DF50">
                  <wp:simplePos x="0" y="0"/>
                  <wp:positionH relativeFrom="margin">
                    <wp:posOffset>1051560</wp:posOffset>
                  </wp:positionH>
                  <wp:positionV relativeFrom="margin">
                    <wp:posOffset>1028700</wp:posOffset>
                  </wp:positionV>
                  <wp:extent cx="2423160" cy="1583055"/>
                  <wp:effectExtent l="25400" t="25400" r="15240" b="171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26 at 11.54.22 AM.png"/>
                          <pic:cNvPicPr/>
                        </pic:nvPicPr>
                        <pic:blipFill>
                          <a:blip r:embed="rId10">
                            <a:extLst>
                              <a:ext uri="{28A0092B-C50C-407E-A947-70E740481C1C}">
                                <a14:useLocalDpi xmlns:a14="http://schemas.microsoft.com/office/drawing/2010/main" val="0"/>
                              </a:ext>
                            </a:extLst>
                          </a:blip>
                          <a:stretch>
                            <a:fillRect/>
                          </a:stretch>
                        </pic:blipFill>
                        <pic:spPr>
                          <a:xfrm>
                            <a:off x="0" y="0"/>
                            <a:ext cx="2423160" cy="1583055"/>
                          </a:xfrm>
                          <a:prstGeom prst="rect">
                            <a:avLst/>
                          </a:prstGeom>
                          <a:ln>
                            <a:solidFill>
                              <a:srgbClr val="79463D"/>
                            </a:solidFill>
                          </a:ln>
                        </pic:spPr>
                      </pic:pic>
                    </a:graphicData>
                  </a:graphic>
                </wp:anchor>
              </w:drawing>
            </w:r>
            <w:r w:rsidR="00553E71" w:rsidRPr="00553E71">
              <w:rPr>
                <w:color w:val="292934" w:themeColor="text1"/>
              </w:rPr>
              <w:t>Go to Edit cell &gt; Common transforms</w:t>
            </w:r>
          </w:p>
          <w:p w:rsidR="00553E71" w:rsidRPr="00553E71" w:rsidRDefault="00553E71" w:rsidP="00553E71">
            <w:pPr>
              <w:pStyle w:val="ListParagraph"/>
              <w:numPr>
                <w:ilvl w:val="0"/>
                <w:numId w:val="10"/>
              </w:numPr>
              <w:rPr>
                <w:color w:val="292934" w:themeColor="text1"/>
              </w:rPr>
            </w:pPr>
            <w:r w:rsidRPr="00553E71">
              <w:rPr>
                <w:color w:val="292934" w:themeColor="text1"/>
              </w:rPr>
              <w:t>Try a few of the following options, and see how they affect your data</w:t>
            </w:r>
          </w:p>
          <w:p w:rsidR="00553E71" w:rsidRPr="00553E71" w:rsidRDefault="00553E71" w:rsidP="00553E71">
            <w:pPr>
              <w:pStyle w:val="ListParagraph"/>
              <w:numPr>
                <w:ilvl w:val="0"/>
                <w:numId w:val="11"/>
              </w:numPr>
              <w:rPr>
                <w:color w:val="292934" w:themeColor="text1"/>
              </w:rPr>
            </w:pPr>
            <w:r w:rsidRPr="00553E71">
              <w:rPr>
                <w:color w:val="292934" w:themeColor="text1"/>
              </w:rPr>
              <w:t>Trim leading and trailing whitespace</w:t>
            </w:r>
          </w:p>
          <w:p w:rsidR="00553E71" w:rsidRPr="00553E71" w:rsidRDefault="00553E71" w:rsidP="00553E71">
            <w:pPr>
              <w:pStyle w:val="ListParagraph"/>
              <w:numPr>
                <w:ilvl w:val="0"/>
                <w:numId w:val="11"/>
              </w:numPr>
              <w:rPr>
                <w:color w:val="292934" w:themeColor="text1"/>
              </w:rPr>
            </w:pPr>
            <w:r w:rsidRPr="00553E71">
              <w:rPr>
                <w:color w:val="292934" w:themeColor="text1"/>
              </w:rPr>
              <w:t>Collapse consecutive whitespace</w:t>
            </w:r>
          </w:p>
          <w:p w:rsidR="00553E71" w:rsidRPr="00553E71" w:rsidRDefault="00553E71" w:rsidP="00553E71">
            <w:pPr>
              <w:pStyle w:val="ListParagraph"/>
              <w:numPr>
                <w:ilvl w:val="0"/>
                <w:numId w:val="11"/>
              </w:numPr>
              <w:rPr>
                <w:color w:val="292934" w:themeColor="text1"/>
              </w:rPr>
            </w:pPr>
            <w:r w:rsidRPr="00553E71">
              <w:rPr>
                <w:color w:val="292934" w:themeColor="text1"/>
              </w:rPr>
              <w:t>Pick a capitalization scheme</w:t>
            </w:r>
          </w:p>
          <w:p w:rsidR="00021430" w:rsidRPr="00C6360D" w:rsidRDefault="00196C2A" w:rsidP="00021430">
            <w:pPr>
              <w:pStyle w:val="Heading1"/>
            </w:pPr>
            <w:r>
              <w:rPr>
                <w:color w:val="79463D" w:themeColor="accent6"/>
              </w:rPr>
              <w:t>Facets and Clustering</w:t>
            </w:r>
          </w:p>
          <w:p w:rsidR="00021430" w:rsidRDefault="00AB48C5" w:rsidP="00553E71">
            <w:pPr>
              <w:pStyle w:val="ListParagraph"/>
              <w:numPr>
                <w:ilvl w:val="0"/>
                <w:numId w:val="12"/>
              </w:numPr>
              <w:rPr>
                <w:rFonts w:eastAsiaTheme="minorHAnsi"/>
                <w:bCs/>
                <w:color w:val="auto"/>
              </w:rPr>
            </w:pPr>
            <w:r>
              <w:rPr>
                <w:rFonts w:eastAsiaTheme="minorHAnsi"/>
                <w:bCs/>
                <w:noProof/>
                <w:color w:val="auto"/>
              </w:rPr>
              <w:drawing>
                <wp:anchor distT="0" distB="0" distL="114300" distR="114300" simplePos="0" relativeHeight="251663360" behindDoc="0" locked="0" layoutInCell="1" allowOverlap="1" wp14:anchorId="533EBF87" wp14:editId="2946721D">
                  <wp:simplePos x="0" y="0"/>
                  <wp:positionH relativeFrom="margin">
                    <wp:posOffset>1165860</wp:posOffset>
                  </wp:positionH>
                  <wp:positionV relativeFrom="margin">
                    <wp:posOffset>4751070</wp:posOffset>
                  </wp:positionV>
                  <wp:extent cx="1965960" cy="1421130"/>
                  <wp:effectExtent l="25400" t="25400" r="15240" b="266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26 at 11.59.11 AM.png"/>
                          <pic:cNvPicPr/>
                        </pic:nvPicPr>
                        <pic:blipFill>
                          <a:blip r:embed="rId11">
                            <a:extLst>
                              <a:ext uri="{28A0092B-C50C-407E-A947-70E740481C1C}">
                                <a14:useLocalDpi xmlns:a14="http://schemas.microsoft.com/office/drawing/2010/main" val="0"/>
                              </a:ext>
                            </a:extLst>
                          </a:blip>
                          <a:stretch>
                            <a:fillRect/>
                          </a:stretch>
                        </pic:blipFill>
                        <pic:spPr>
                          <a:xfrm>
                            <a:off x="0" y="0"/>
                            <a:ext cx="1965960" cy="1421130"/>
                          </a:xfrm>
                          <a:prstGeom prst="rect">
                            <a:avLst/>
                          </a:prstGeom>
                          <a:ln>
                            <a:solidFill>
                              <a:srgbClr val="79463D"/>
                            </a:solidFill>
                          </a:ln>
                        </pic:spPr>
                      </pic:pic>
                    </a:graphicData>
                  </a:graphic>
                  <wp14:sizeRelH relativeFrom="page">
                    <wp14:pctWidth>0</wp14:pctWidth>
                  </wp14:sizeRelH>
                  <wp14:sizeRelV relativeFrom="page">
                    <wp14:pctHeight>0</wp14:pctHeight>
                  </wp14:sizeRelV>
                </wp:anchor>
              </w:drawing>
            </w:r>
            <w:r w:rsidR="00553E71" w:rsidRPr="00553E71">
              <w:rPr>
                <w:rFonts w:eastAsiaTheme="minorHAnsi"/>
                <w:bCs/>
                <w:color w:val="auto"/>
              </w:rPr>
              <w:t xml:space="preserve">Starting with the drop-down menu for the ‘sponsor’ column, go to Facet &gt; Text facet </w:t>
            </w:r>
          </w:p>
          <w:p w:rsidR="00CA064B" w:rsidRPr="00CA064B" w:rsidRDefault="00CA064B" w:rsidP="00AB48C5">
            <w:pPr>
              <w:spacing w:after="0"/>
              <w:rPr>
                <w:rFonts w:eastAsiaTheme="minorHAnsi"/>
                <w:bCs/>
                <w:color w:val="auto"/>
              </w:rPr>
            </w:pPr>
          </w:p>
          <w:p w:rsidR="00553E71" w:rsidRDefault="00553E71" w:rsidP="00553E71">
            <w:pPr>
              <w:pStyle w:val="ListParagraph"/>
              <w:numPr>
                <w:ilvl w:val="0"/>
                <w:numId w:val="12"/>
              </w:numPr>
              <w:rPr>
                <w:rFonts w:eastAsiaTheme="minorHAnsi"/>
                <w:bCs/>
                <w:color w:val="auto"/>
              </w:rPr>
            </w:pPr>
            <w:r>
              <w:rPr>
                <w:rFonts w:eastAsiaTheme="minorHAnsi"/>
                <w:bCs/>
                <w:color w:val="auto"/>
              </w:rPr>
              <w:t>Inspect the values that appear in the box on the right (try sorting by ‘count’)</w:t>
            </w:r>
          </w:p>
          <w:p w:rsidR="00553E71" w:rsidRDefault="00553E71" w:rsidP="00553E71">
            <w:pPr>
              <w:pStyle w:val="ListParagraph"/>
              <w:numPr>
                <w:ilvl w:val="0"/>
                <w:numId w:val="12"/>
              </w:numPr>
              <w:rPr>
                <w:rFonts w:eastAsiaTheme="minorHAnsi"/>
                <w:bCs/>
                <w:color w:val="auto"/>
              </w:rPr>
            </w:pPr>
            <w:r>
              <w:rPr>
                <w:rFonts w:eastAsiaTheme="minorHAnsi"/>
                <w:bCs/>
                <w:color w:val="auto"/>
              </w:rPr>
              <w:t>Once you’ve reviewed the values, click the ‘</w:t>
            </w:r>
            <w:r w:rsidR="00B100A0">
              <w:rPr>
                <w:rFonts w:eastAsiaTheme="minorHAnsi"/>
                <w:bCs/>
                <w:color w:val="auto"/>
              </w:rPr>
              <w:t>Cluster’ button – a menu will appear</w:t>
            </w:r>
          </w:p>
          <w:p w:rsidR="00B100A0" w:rsidRDefault="00B100A0" w:rsidP="00553E71">
            <w:pPr>
              <w:pStyle w:val="ListParagraph"/>
              <w:numPr>
                <w:ilvl w:val="0"/>
                <w:numId w:val="12"/>
              </w:numPr>
              <w:rPr>
                <w:rFonts w:eastAsiaTheme="minorHAnsi"/>
                <w:bCs/>
                <w:color w:val="auto"/>
              </w:rPr>
            </w:pPr>
            <w:r>
              <w:rPr>
                <w:rFonts w:eastAsiaTheme="minorHAnsi"/>
                <w:bCs/>
                <w:color w:val="auto"/>
              </w:rPr>
              <w:t>You can select or supply the preferred value for a cluster of similar items in the text box, then select the check box under ‘Merge?’</w:t>
            </w:r>
          </w:p>
          <w:p w:rsidR="00B100A0" w:rsidRDefault="00B100A0" w:rsidP="00553E71">
            <w:pPr>
              <w:pStyle w:val="ListParagraph"/>
              <w:numPr>
                <w:ilvl w:val="0"/>
                <w:numId w:val="12"/>
              </w:numPr>
              <w:rPr>
                <w:rFonts w:eastAsiaTheme="minorHAnsi"/>
                <w:bCs/>
                <w:color w:val="auto"/>
              </w:rPr>
            </w:pPr>
            <w:r>
              <w:rPr>
                <w:rFonts w:eastAsiaTheme="minorHAnsi"/>
                <w:bCs/>
                <w:color w:val="auto"/>
              </w:rPr>
              <w:t>Do a few clusters then click the ‘Merge Selected &amp; Re-Cluster’ button</w:t>
            </w:r>
          </w:p>
          <w:p w:rsidR="00B100A0" w:rsidRDefault="00B100A0" w:rsidP="00AB48C5">
            <w:pPr>
              <w:spacing w:after="120"/>
              <w:rPr>
                <w:rFonts w:eastAsiaTheme="minorHAnsi"/>
                <w:bCs/>
                <w:color w:val="auto"/>
              </w:rPr>
            </w:pPr>
          </w:p>
          <w:p w:rsidR="00553E71" w:rsidRPr="00AB48C5" w:rsidRDefault="00B100A0" w:rsidP="00AB48C5">
            <w:pPr>
              <w:spacing w:after="0"/>
              <w:rPr>
                <w:rFonts w:eastAsiaTheme="minorHAnsi"/>
                <w:bCs/>
                <w:i/>
                <w:color w:val="4C5A6A" w:themeColor="accent4"/>
                <w:sz w:val="18"/>
                <w:szCs w:val="18"/>
              </w:rPr>
            </w:pPr>
            <w:r w:rsidRPr="00AB48C5">
              <w:rPr>
                <w:rFonts w:eastAsiaTheme="minorHAnsi"/>
                <w:bCs/>
                <w:i/>
                <w:color w:val="4C5A6A" w:themeColor="accent4"/>
                <w:sz w:val="18"/>
                <w:szCs w:val="18"/>
              </w:rPr>
              <w:t>This exercise was initially created at the Maryland Institute for Technology in the Humanities and developed through the Digital Humanities Data Curation Institute series, generously funded by the National Endowment of the Humanities.  Special thanks to Trevor Muñoz and Lydia Zvyaginsteva!</w:t>
            </w:r>
          </w:p>
        </w:tc>
        <w:tc>
          <w:tcPr>
            <w:tcW w:w="394" w:type="pct"/>
          </w:tcPr>
          <w:p w:rsidR="00021430" w:rsidRDefault="00021430" w:rsidP="00021430"/>
        </w:tc>
        <w:tc>
          <w:tcPr>
            <w:tcW w:w="1427" w:type="pct"/>
          </w:tcPr>
          <w:p w:rsidR="00AD0A33" w:rsidRDefault="00AD0A33" w:rsidP="008D2DBD"/>
          <w:p w:rsidR="00021430" w:rsidRPr="00CA064B" w:rsidRDefault="00021430" w:rsidP="00021430">
            <w:pPr>
              <w:pStyle w:val="Heading2"/>
              <w:rPr>
                <w:color w:val="4C5A6A" w:themeColor="accent4"/>
              </w:rPr>
            </w:pPr>
            <w:r w:rsidRPr="00CA064B">
              <w:rPr>
                <w:color w:val="4C5A6A" w:themeColor="accent4"/>
              </w:rPr>
              <w:t>Further Readings</w:t>
            </w:r>
          </w:p>
          <w:p w:rsidR="00021430" w:rsidRPr="00AD0A33" w:rsidRDefault="00196C2A" w:rsidP="00AD0A33">
            <w:pPr>
              <w:pStyle w:val="Heading3"/>
              <w:rPr>
                <w:b/>
              </w:rPr>
            </w:pPr>
            <w:r w:rsidRPr="00AD0A33">
              <w:rPr>
                <w:b/>
              </w:rPr>
              <w:t>OpenRefine Manual</w:t>
            </w:r>
          </w:p>
          <w:p w:rsidR="00AD0A33" w:rsidRDefault="00AD0A33" w:rsidP="00021430">
            <w:pPr>
              <w:pStyle w:val="BlockText"/>
              <w:rPr>
                <w:color w:val="4C5A6A" w:themeColor="accent4"/>
                <w:sz w:val="19"/>
                <w:szCs w:val="19"/>
              </w:rPr>
            </w:pPr>
          </w:p>
          <w:p w:rsidR="00021430" w:rsidRPr="00AD0A33" w:rsidRDefault="00CA064B" w:rsidP="00021430">
            <w:pPr>
              <w:pStyle w:val="BlockText"/>
              <w:rPr>
                <w:color w:val="4C5A6A" w:themeColor="accent4"/>
                <w:sz w:val="19"/>
                <w:szCs w:val="19"/>
              </w:rPr>
            </w:pPr>
            <w:r w:rsidRPr="00CA064B">
              <w:rPr>
                <w:color w:val="4C5A6A" w:themeColor="accent4"/>
                <w:sz w:val="19"/>
                <w:szCs w:val="19"/>
              </w:rPr>
              <w:t>Verborgh, R. &amp; De Wilde, M. (2013). Using OpenRefine. Birmingham: Packt Publishing.</w:t>
            </w:r>
          </w:p>
          <w:p w:rsidR="00196C2A" w:rsidRPr="00AD0A33" w:rsidRDefault="00196C2A" w:rsidP="00AD0A33">
            <w:pPr>
              <w:pStyle w:val="Heading3"/>
              <w:rPr>
                <w:b/>
              </w:rPr>
            </w:pPr>
            <w:r w:rsidRPr="00AD0A33">
              <w:rPr>
                <w:b/>
              </w:rPr>
              <w:t>OpenRefine for DH Projects</w:t>
            </w:r>
          </w:p>
          <w:p w:rsidR="00AD0A33" w:rsidRDefault="00AD0A33" w:rsidP="00021430">
            <w:pPr>
              <w:pStyle w:val="BlockText"/>
              <w:rPr>
                <w:color w:val="4C5A6A" w:themeColor="accent4"/>
                <w:sz w:val="19"/>
                <w:szCs w:val="19"/>
              </w:rPr>
            </w:pPr>
          </w:p>
          <w:p w:rsidR="00196C2A" w:rsidRPr="00AD0A33" w:rsidRDefault="00CA064B" w:rsidP="00021430">
            <w:pPr>
              <w:pStyle w:val="BlockText"/>
              <w:rPr>
                <w:color w:val="4C5A6A" w:themeColor="accent4"/>
                <w:sz w:val="19"/>
                <w:szCs w:val="19"/>
              </w:rPr>
            </w:pPr>
            <w:r w:rsidRPr="00AD0A33">
              <w:rPr>
                <w:color w:val="4C5A6A" w:themeColor="accent4"/>
                <w:sz w:val="19"/>
                <w:szCs w:val="19"/>
              </w:rPr>
              <w:t>Curating Menus</w:t>
            </w:r>
            <w:r w:rsidR="00AD0A33">
              <w:rPr>
                <w:color w:val="4C5A6A" w:themeColor="accent4"/>
                <w:sz w:val="19"/>
                <w:szCs w:val="19"/>
              </w:rPr>
              <w:t>’</w:t>
            </w:r>
            <w:r w:rsidRPr="00AD0A33">
              <w:rPr>
                <w:color w:val="4C5A6A" w:themeColor="accent4"/>
                <w:sz w:val="19"/>
                <w:szCs w:val="19"/>
              </w:rPr>
              <w:t xml:space="preserve"> three-part </w:t>
            </w:r>
            <w:r w:rsidR="00AD0A33" w:rsidRPr="00AD0A33">
              <w:rPr>
                <w:color w:val="4C5A6A" w:themeColor="accent4"/>
                <w:sz w:val="19"/>
                <w:szCs w:val="19"/>
              </w:rPr>
              <w:t>post “</w:t>
            </w:r>
            <w:r w:rsidRPr="00AD0A33">
              <w:rPr>
                <w:color w:val="4C5A6A" w:themeColor="accent4"/>
                <w:sz w:val="19"/>
                <w:szCs w:val="19"/>
              </w:rPr>
              <w:t>More work with NYPL’s open data</w:t>
            </w:r>
            <w:r w:rsidR="00AD0A33" w:rsidRPr="00AD0A33">
              <w:rPr>
                <w:color w:val="4C5A6A" w:themeColor="accent4"/>
                <w:sz w:val="19"/>
                <w:szCs w:val="19"/>
              </w:rPr>
              <w:t>”</w:t>
            </w:r>
            <w:r w:rsidRPr="00AD0A33">
              <w:rPr>
                <w:color w:val="4C5A6A" w:themeColor="accent4"/>
                <w:sz w:val="19"/>
                <w:szCs w:val="19"/>
              </w:rPr>
              <w:t xml:space="preserve">: </w:t>
            </w:r>
            <w:r w:rsidRPr="00AD0A33">
              <w:rPr>
                <w:b/>
                <w:color w:val="4C5A6A" w:themeColor="accent4"/>
                <w:sz w:val="18"/>
                <w:szCs w:val="18"/>
              </w:rPr>
              <w:t>http://www.curatingmenus.org</w:t>
            </w:r>
          </w:p>
          <w:p w:rsidR="00CA064B" w:rsidRPr="00AD0A33" w:rsidRDefault="00CA064B" w:rsidP="00021430">
            <w:pPr>
              <w:pStyle w:val="BlockText"/>
              <w:rPr>
                <w:color w:val="4C5A6A" w:themeColor="accent4"/>
                <w:sz w:val="19"/>
                <w:szCs w:val="19"/>
              </w:rPr>
            </w:pPr>
          </w:p>
          <w:p w:rsidR="00CA064B" w:rsidRPr="00AD0A33" w:rsidRDefault="00CA064B" w:rsidP="00021430">
            <w:pPr>
              <w:pStyle w:val="BlockText"/>
              <w:rPr>
                <w:color w:val="4C5A6A" w:themeColor="accent4"/>
                <w:sz w:val="19"/>
                <w:szCs w:val="19"/>
              </w:rPr>
            </w:pPr>
            <w:r w:rsidRPr="00AD0A33">
              <w:rPr>
                <w:color w:val="4C5A6A" w:themeColor="accent4"/>
                <w:sz w:val="19"/>
                <w:szCs w:val="19"/>
              </w:rPr>
              <w:t xml:space="preserve">Programming Historian’s </w:t>
            </w:r>
            <w:r w:rsidR="00AD0A33" w:rsidRPr="00AD0A33">
              <w:rPr>
                <w:color w:val="4C5A6A" w:themeColor="accent4"/>
                <w:sz w:val="19"/>
                <w:szCs w:val="19"/>
              </w:rPr>
              <w:t xml:space="preserve">lesson “Cleaning data with OpenRefine”: </w:t>
            </w:r>
            <w:r w:rsidR="00AD0A33" w:rsidRPr="00AD0A33">
              <w:rPr>
                <w:b/>
                <w:color w:val="4C5A6A" w:themeColor="accent4"/>
                <w:sz w:val="18"/>
                <w:szCs w:val="18"/>
              </w:rPr>
              <w:t>http://programminghistorian.org/lessons/cleaning-data-with-openrefine</w:t>
            </w:r>
          </w:p>
          <w:p w:rsidR="008D2DBD" w:rsidRPr="008D2DBD" w:rsidRDefault="00196C2A" w:rsidP="008D2DBD">
            <w:pPr>
              <w:pStyle w:val="Heading3"/>
              <w:rPr>
                <w:b/>
              </w:rPr>
            </w:pPr>
            <w:r w:rsidRPr="00AD0A33">
              <w:rPr>
                <w:b/>
              </w:rPr>
              <w:t>OpenRefine Community</w:t>
            </w:r>
          </w:p>
          <w:p w:rsidR="008D2DBD" w:rsidRDefault="008D2DBD" w:rsidP="008D2DBD">
            <w:pPr>
              <w:spacing w:after="0"/>
            </w:pPr>
          </w:p>
          <w:p w:rsidR="00AD0A33" w:rsidRDefault="00AD0A33" w:rsidP="008D2DBD">
            <w:pPr>
              <w:spacing w:after="0"/>
            </w:pPr>
            <w:r w:rsidRPr="008D2DBD">
              <w:rPr>
                <w:sz w:val="19"/>
                <w:szCs w:val="19"/>
              </w:rPr>
              <w:t>GitHub User Documentation:</w:t>
            </w:r>
            <w:r>
              <w:t xml:space="preserve"> </w:t>
            </w:r>
            <w:r w:rsidRPr="00AD0A33">
              <w:rPr>
                <w:rFonts w:ascii="Arial" w:eastAsia="Times New Roman" w:hAnsi="Arial" w:cs="Arial"/>
                <w:b/>
                <w:sz w:val="18"/>
                <w:szCs w:val="18"/>
              </w:rPr>
              <w:t>https://github.com/OpenRefine/OpenRefine/wiki/Documentation-For-Users</w:t>
            </w:r>
          </w:p>
          <w:p w:rsidR="008D2DBD" w:rsidRDefault="008D2DBD" w:rsidP="008D2DBD">
            <w:pPr>
              <w:spacing w:after="0"/>
            </w:pPr>
          </w:p>
          <w:p w:rsidR="00AD0A33" w:rsidRDefault="00AD0A33" w:rsidP="008D2DBD">
            <w:pPr>
              <w:spacing w:after="0"/>
            </w:pPr>
            <w:r w:rsidRPr="008D2DBD">
              <w:rPr>
                <w:sz w:val="19"/>
                <w:szCs w:val="19"/>
              </w:rPr>
              <w:t>OpenRefine Google Group:</w:t>
            </w:r>
            <w:r>
              <w:t xml:space="preserve"> </w:t>
            </w:r>
            <w:r w:rsidRPr="00AD0A33">
              <w:rPr>
                <w:b/>
                <w:sz w:val="18"/>
                <w:szCs w:val="18"/>
              </w:rPr>
              <w:t>https://groups.google.com/forum/?fromgroups#!forum/openrefine</w:t>
            </w:r>
          </w:p>
          <w:p w:rsidR="008D2DBD" w:rsidRDefault="008D2DBD" w:rsidP="008D2DBD">
            <w:pPr>
              <w:spacing w:after="0"/>
            </w:pPr>
          </w:p>
          <w:p w:rsidR="00021430" w:rsidRPr="008D2DBD" w:rsidRDefault="00AD0A33" w:rsidP="008D2DBD">
            <w:r w:rsidRPr="008D2DBD">
              <w:rPr>
                <w:sz w:val="19"/>
                <w:szCs w:val="19"/>
              </w:rPr>
              <w:t>OpenRefine on Twitter:</w:t>
            </w:r>
            <w:r>
              <w:t xml:space="preserve"> </w:t>
            </w:r>
            <w:r w:rsidRPr="00AD0A33">
              <w:rPr>
                <w:b/>
                <w:sz w:val="18"/>
                <w:szCs w:val="18"/>
              </w:rPr>
              <w:t>h</w:t>
            </w:r>
            <w:r w:rsidRPr="00AD0A33">
              <w:rPr>
                <w:rFonts w:ascii="Arial" w:eastAsia="Times New Roman" w:hAnsi="Arial" w:cs="Arial"/>
                <w:b/>
                <w:sz w:val="18"/>
                <w:szCs w:val="18"/>
              </w:rPr>
              <w:t>ttps://twitter.com/OpenRefine</w:t>
            </w:r>
          </w:p>
        </w:tc>
      </w:tr>
    </w:tbl>
    <w:p w:rsidR="00416259" w:rsidRDefault="00416259" w:rsidP="00AB48C5">
      <w:pPr>
        <w:spacing w:after="0"/>
      </w:pPr>
    </w:p>
    <w:sectPr w:rsidR="00416259" w:rsidSect="00416259">
      <w:footerReference w:type="default" r:id="rId12"/>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DBD" w:rsidRDefault="008D2DBD">
      <w:pPr>
        <w:spacing w:after="0" w:line="240" w:lineRule="auto"/>
      </w:pPr>
      <w:r>
        <w:separator/>
      </w:r>
    </w:p>
  </w:endnote>
  <w:endnote w:type="continuationSeparator" w:id="0">
    <w:p w:rsidR="008D2DBD" w:rsidRDefault="008D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7239"/>
      <w:gridCol w:w="608"/>
      <w:gridCol w:w="362"/>
      <w:gridCol w:w="3095"/>
    </w:tblGrid>
    <w:tr w:rsidR="008D2DBD" w:rsidTr="00ED258B">
      <w:tc>
        <w:tcPr>
          <w:tcW w:w="3471" w:type="pct"/>
          <w:gridSpan w:val="2"/>
          <w:shd w:val="clear" w:color="auto" w:fill="AD8F67" w:themeFill="accent2"/>
        </w:tcPr>
        <w:p w:rsidR="008D2DBD" w:rsidRDefault="008D2DBD" w:rsidP="00416259">
          <w:pPr>
            <w:pStyle w:val="NoSpacing"/>
          </w:pPr>
        </w:p>
      </w:tc>
      <w:tc>
        <w:tcPr>
          <w:tcW w:w="160" w:type="pct"/>
        </w:tcPr>
        <w:p w:rsidR="008D2DBD" w:rsidRDefault="008D2DBD" w:rsidP="00416259">
          <w:pPr>
            <w:pStyle w:val="NoSpacing"/>
          </w:pPr>
        </w:p>
      </w:tc>
      <w:tc>
        <w:tcPr>
          <w:tcW w:w="1369" w:type="pct"/>
          <w:shd w:val="clear" w:color="auto" w:fill="8A8AA2" w:themeFill="text1" w:themeFillTint="80"/>
        </w:tcPr>
        <w:p w:rsidR="008D2DBD" w:rsidRDefault="008D2DBD" w:rsidP="00416259">
          <w:pPr>
            <w:pStyle w:val="NoSpacing"/>
          </w:pPr>
        </w:p>
      </w:tc>
    </w:tr>
    <w:tr w:rsidR="008D2DBD" w:rsidTr="00ED258B">
      <w:tc>
        <w:tcPr>
          <w:tcW w:w="3202" w:type="pct"/>
          <w:vAlign w:val="bottom"/>
        </w:tcPr>
        <w:sdt>
          <w:sdtPr>
            <w:alias w:val="Subtitle"/>
            <w:tag w:val=""/>
            <w:id w:val="-6520578"/>
            <w:placeholder>
              <w:docPart w:val="0A34C757F29A914887B254A8D2F385B2"/>
            </w:placeholder>
            <w:dataBinding w:prefixMappings="xmlns:ns0='http://purl.org/dc/elements/1.1/' xmlns:ns1='http://schemas.openxmlformats.org/package/2006/metadata/core-properties' " w:xpath="/ns1:coreProperties[1]/ns0:subject[1]" w:storeItemID="{6C3C8BC8-F283-45AE-878A-BAB7291924A1}"/>
            <w:text w:multiLine="1"/>
          </w:sdtPr>
          <w:sdtEndPr/>
          <w:sdtContent>
            <w:p w:rsidR="008D2DBD" w:rsidRPr="0055491E" w:rsidRDefault="008D2DBD" w:rsidP="00416259">
              <w:pPr>
                <w:pStyle w:val="Footer"/>
                <w:rPr>
                  <w:color w:val="57576E" w:themeColor="text1" w:themeTint="BF"/>
                </w:rPr>
              </w:pPr>
              <w:r>
                <w:t>Normalizing Metadata Using Open Refine</w:t>
              </w:r>
            </w:p>
          </w:sdtContent>
        </w:sdt>
      </w:tc>
      <w:tc>
        <w:tcPr>
          <w:tcW w:w="429" w:type="pct"/>
          <w:gridSpan w:val="2"/>
          <w:vAlign w:val="bottom"/>
        </w:tcPr>
        <w:p w:rsidR="008D2DBD" w:rsidRDefault="008D2DBD" w:rsidP="00416259">
          <w:pPr>
            <w:pStyle w:val="Footer"/>
          </w:pPr>
        </w:p>
      </w:tc>
      <w:tc>
        <w:tcPr>
          <w:tcW w:w="1369" w:type="pct"/>
          <w:vAlign w:val="bottom"/>
        </w:tcPr>
        <w:p w:rsidR="008D2DBD" w:rsidRDefault="008D2DBD" w:rsidP="00416259">
          <w:pPr>
            <w:pStyle w:val="FooterRight"/>
          </w:pPr>
          <w:r>
            <w:fldChar w:fldCharType="begin"/>
          </w:r>
          <w:r>
            <w:instrText xml:space="preserve"> Page </w:instrText>
          </w:r>
          <w:r>
            <w:fldChar w:fldCharType="separate"/>
          </w:r>
          <w:r w:rsidR="0080473E">
            <w:rPr>
              <w:noProof/>
            </w:rPr>
            <w:t>1</w:t>
          </w:r>
          <w:r>
            <w:fldChar w:fldCharType="end"/>
          </w:r>
        </w:p>
      </w:tc>
    </w:tr>
  </w:tbl>
  <w:p w:rsidR="008D2DBD" w:rsidRDefault="008D2DB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DBD" w:rsidRDefault="008D2DBD">
      <w:pPr>
        <w:spacing w:after="0" w:line="240" w:lineRule="auto"/>
      </w:pPr>
      <w:r>
        <w:separator/>
      </w:r>
    </w:p>
  </w:footnote>
  <w:footnote w:type="continuationSeparator" w:id="0">
    <w:p w:rsidR="008D2DBD" w:rsidRDefault="008D2DB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696985"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BEF8A8B4"/>
    <w:lvl w:ilvl="0">
      <w:start w:val="1"/>
      <w:numFmt w:val="bullet"/>
      <w:pStyle w:val="ListBullet"/>
      <w:lvlText w:val="n"/>
      <w:lvlJc w:val="left"/>
      <w:pPr>
        <w:tabs>
          <w:tab w:val="num" w:pos="360"/>
        </w:tabs>
        <w:ind w:left="360" w:hanging="360"/>
      </w:pPr>
      <w:rPr>
        <w:rFonts w:ascii="Wingdings" w:hAnsi="Wingdings" w:hint="default"/>
        <w:color w:val="AD8F67" w:themeColor="accent2"/>
      </w:rPr>
    </w:lvl>
  </w:abstractNum>
  <w:abstractNum w:abstractNumId="3">
    <w:nsid w:val="120623A2"/>
    <w:multiLevelType w:val="hybridMultilevel"/>
    <w:tmpl w:val="79702C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7B5300"/>
    <w:multiLevelType w:val="hybridMultilevel"/>
    <w:tmpl w:val="0214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4E10AC"/>
    <w:multiLevelType w:val="hybridMultilevel"/>
    <w:tmpl w:val="AF3E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177722"/>
    <w:multiLevelType w:val="hybridMultilevel"/>
    <w:tmpl w:val="F6ACCF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FAB104D"/>
    <w:multiLevelType w:val="hybridMultilevel"/>
    <w:tmpl w:val="91F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7"/>
  </w:num>
  <w:num w:numId="9">
    <w:abstractNumId w:val="5"/>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58B"/>
    <w:rsid w:val="00021430"/>
    <w:rsid w:val="00062EFE"/>
    <w:rsid w:val="00165340"/>
    <w:rsid w:val="00194F1D"/>
    <w:rsid w:val="00196C2A"/>
    <w:rsid w:val="001B0AD3"/>
    <w:rsid w:val="0026113B"/>
    <w:rsid w:val="00416259"/>
    <w:rsid w:val="00520417"/>
    <w:rsid w:val="00553E71"/>
    <w:rsid w:val="0055491E"/>
    <w:rsid w:val="006103BD"/>
    <w:rsid w:val="00640151"/>
    <w:rsid w:val="006F1890"/>
    <w:rsid w:val="0072397C"/>
    <w:rsid w:val="007D172C"/>
    <w:rsid w:val="0080473E"/>
    <w:rsid w:val="008826FB"/>
    <w:rsid w:val="0089582C"/>
    <w:rsid w:val="008C2A28"/>
    <w:rsid w:val="008C4950"/>
    <w:rsid w:val="008D2DBD"/>
    <w:rsid w:val="00935BA7"/>
    <w:rsid w:val="009763B8"/>
    <w:rsid w:val="009F709B"/>
    <w:rsid w:val="00AB48C5"/>
    <w:rsid w:val="00AD0A33"/>
    <w:rsid w:val="00B100A0"/>
    <w:rsid w:val="00CA064B"/>
    <w:rsid w:val="00D40758"/>
    <w:rsid w:val="00D407E0"/>
    <w:rsid w:val="00D64711"/>
    <w:rsid w:val="00E84E02"/>
    <w:rsid w:val="00EC57D1"/>
    <w:rsid w:val="00ED258B"/>
    <w:rsid w:val="00F445ED"/>
    <w:rsid w:val="00F73F39"/>
    <w:rsid w:val="00FB097F"/>
    <w:rsid w:val="00FE4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57576E"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AD8F67"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8A8AA2"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AD8F67"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93A299"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696985"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AD8F67"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696985"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AD8F67"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8A8AA2"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AD8F67"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93A299"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47524B"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696985"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AD8F67"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696985"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57576E" w:themeColor="text1" w:themeTint="BF"/>
      <w:sz w:val="16"/>
      <w:szCs w:val="16"/>
    </w:rPr>
  </w:style>
  <w:style w:type="paragraph" w:styleId="BlockText">
    <w:name w:val="Block Text"/>
    <w:basedOn w:val="Normal"/>
    <w:uiPriority w:val="1"/>
    <w:unhideWhenUsed/>
    <w:qFormat/>
    <w:rsid w:val="009F709B"/>
    <w:pPr>
      <w:spacing w:after="0"/>
      <w:ind w:right="360"/>
    </w:pPr>
    <w:rPr>
      <w:iCs/>
      <w:color w:val="8A8AA2"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8A8AA2" w:themeColor="text1" w:themeTint="80"/>
      <w:sz w:val="18"/>
    </w:rPr>
  </w:style>
  <w:style w:type="paragraph" w:styleId="Date">
    <w:name w:val="Date"/>
    <w:basedOn w:val="Normal"/>
    <w:next w:val="Normal"/>
    <w:link w:val="DateChar"/>
    <w:uiPriority w:val="1"/>
    <w:qFormat/>
    <w:rsid w:val="009F709B"/>
    <w:pPr>
      <w:pBdr>
        <w:top w:val="single" w:sz="2" w:space="7" w:color="8A8AA2" w:themeColor="text1" w:themeTint="80"/>
      </w:pBdr>
      <w:spacing w:before="120" w:after="40"/>
      <w:ind w:right="360"/>
    </w:pPr>
    <w:rPr>
      <w:b/>
      <w:color w:val="8A8AA2" w:themeColor="text1" w:themeTint="80"/>
      <w:sz w:val="18"/>
    </w:rPr>
  </w:style>
  <w:style w:type="character" w:customStyle="1" w:styleId="DateChar">
    <w:name w:val="Date Char"/>
    <w:basedOn w:val="DefaultParagraphFont"/>
    <w:link w:val="Date"/>
    <w:uiPriority w:val="1"/>
    <w:rsid w:val="009F709B"/>
    <w:rPr>
      <w:b/>
      <w:color w:val="8A8AA2"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696985" w:themeColor="text1" w:themeTint="A6"/>
    </w:rPr>
  </w:style>
  <w:style w:type="character" w:customStyle="1" w:styleId="FooterChar">
    <w:name w:val="Footer Char"/>
    <w:basedOn w:val="DefaultParagraphFont"/>
    <w:link w:val="Footer"/>
    <w:uiPriority w:val="99"/>
    <w:rsid w:val="009F709B"/>
    <w:rPr>
      <w:color w:val="696985"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696985" w:themeColor="text1" w:themeTint="A6"/>
    </w:rPr>
  </w:style>
  <w:style w:type="character" w:customStyle="1" w:styleId="HeaderChar">
    <w:name w:val="Header Char"/>
    <w:basedOn w:val="DefaultParagraphFont"/>
    <w:link w:val="Header"/>
    <w:uiPriority w:val="99"/>
    <w:rsid w:val="009F709B"/>
    <w:rPr>
      <w:color w:val="696985"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AD8F67"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AD8F67"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AD8F67"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AD8F67"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D258B"/>
    <w:rPr>
      <w:color w:val="0000FF" w:themeColor="hyperlink"/>
      <w:u w:val="single"/>
    </w:rPr>
  </w:style>
  <w:style w:type="paragraph" w:styleId="ListParagraph">
    <w:name w:val="List Paragraph"/>
    <w:basedOn w:val="Normal"/>
    <w:uiPriority w:val="34"/>
    <w:unhideWhenUsed/>
    <w:qFormat/>
    <w:rsid w:val="006F18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57576E"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AD8F67"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8A8AA2"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AD8F67"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93A299"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696985"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AD8F67"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696985"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AD8F67"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8A8AA2"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AD8F67"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93A299"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47524B"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696985"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AD8F67"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696985"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57576E" w:themeColor="text1" w:themeTint="BF"/>
      <w:sz w:val="16"/>
      <w:szCs w:val="16"/>
    </w:rPr>
  </w:style>
  <w:style w:type="paragraph" w:styleId="BlockText">
    <w:name w:val="Block Text"/>
    <w:basedOn w:val="Normal"/>
    <w:uiPriority w:val="1"/>
    <w:unhideWhenUsed/>
    <w:qFormat/>
    <w:rsid w:val="009F709B"/>
    <w:pPr>
      <w:spacing w:after="0"/>
      <w:ind w:right="360"/>
    </w:pPr>
    <w:rPr>
      <w:iCs/>
      <w:color w:val="8A8AA2"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8A8AA2" w:themeColor="text1" w:themeTint="80"/>
      <w:sz w:val="18"/>
    </w:rPr>
  </w:style>
  <w:style w:type="paragraph" w:styleId="Date">
    <w:name w:val="Date"/>
    <w:basedOn w:val="Normal"/>
    <w:next w:val="Normal"/>
    <w:link w:val="DateChar"/>
    <w:uiPriority w:val="1"/>
    <w:qFormat/>
    <w:rsid w:val="009F709B"/>
    <w:pPr>
      <w:pBdr>
        <w:top w:val="single" w:sz="2" w:space="7" w:color="8A8AA2" w:themeColor="text1" w:themeTint="80"/>
      </w:pBdr>
      <w:spacing w:before="120" w:after="40"/>
      <w:ind w:right="360"/>
    </w:pPr>
    <w:rPr>
      <w:b/>
      <w:color w:val="8A8AA2" w:themeColor="text1" w:themeTint="80"/>
      <w:sz w:val="18"/>
    </w:rPr>
  </w:style>
  <w:style w:type="character" w:customStyle="1" w:styleId="DateChar">
    <w:name w:val="Date Char"/>
    <w:basedOn w:val="DefaultParagraphFont"/>
    <w:link w:val="Date"/>
    <w:uiPriority w:val="1"/>
    <w:rsid w:val="009F709B"/>
    <w:rPr>
      <w:b/>
      <w:color w:val="8A8AA2"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696985" w:themeColor="text1" w:themeTint="A6"/>
    </w:rPr>
  </w:style>
  <w:style w:type="character" w:customStyle="1" w:styleId="FooterChar">
    <w:name w:val="Footer Char"/>
    <w:basedOn w:val="DefaultParagraphFont"/>
    <w:link w:val="Footer"/>
    <w:uiPriority w:val="99"/>
    <w:rsid w:val="009F709B"/>
    <w:rPr>
      <w:color w:val="696985"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696985" w:themeColor="text1" w:themeTint="A6"/>
    </w:rPr>
  </w:style>
  <w:style w:type="character" w:customStyle="1" w:styleId="HeaderChar">
    <w:name w:val="Header Char"/>
    <w:basedOn w:val="DefaultParagraphFont"/>
    <w:link w:val="Header"/>
    <w:uiPriority w:val="99"/>
    <w:rsid w:val="009F709B"/>
    <w:rPr>
      <w:color w:val="696985"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AD8F67"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AD8F67"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AD8F67"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AD8F67"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D258B"/>
    <w:rPr>
      <w:color w:val="0000FF" w:themeColor="hyperlink"/>
      <w:u w:val="single"/>
    </w:rPr>
  </w:style>
  <w:style w:type="paragraph" w:styleId="ListParagraph">
    <w:name w:val="List Paragraph"/>
    <w:basedOn w:val="Normal"/>
    <w:uiPriority w:val="34"/>
    <w:unhideWhenUsed/>
    <w:qFormat/>
    <w:rsid w:val="006F1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Syllabus.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D1EA67A525844389D8150BD689458B"/>
        <w:category>
          <w:name w:val="General"/>
          <w:gallery w:val="placeholder"/>
        </w:category>
        <w:types>
          <w:type w:val="bbPlcHdr"/>
        </w:types>
        <w:behaviors>
          <w:behavior w:val="content"/>
        </w:behaviors>
        <w:guid w:val="{A8D79775-B1B0-F742-95CB-78CC7EB84CB6}"/>
      </w:docPartPr>
      <w:docPartBody>
        <w:p w:rsidR="00AB683E" w:rsidRDefault="00AB683E">
          <w:pPr>
            <w:pStyle w:val="C6D1EA67A525844389D8150BD689458B"/>
          </w:pPr>
          <w:r>
            <w:t>CS200</w:t>
          </w:r>
        </w:p>
      </w:docPartBody>
    </w:docPart>
    <w:docPart>
      <w:docPartPr>
        <w:name w:val="858E03C00F903B45B7C9E96299EB002C"/>
        <w:category>
          <w:name w:val="General"/>
          <w:gallery w:val="placeholder"/>
        </w:category>
        <w:types>
          <w:type w:val="bbPlcHdr"/>
        </w:types>
        <w:behaviors>
          <w:behavior w:val="content"/>
        </w:behaviors>
        <w:guid w:val="{9560DF62-4F15-874A-8D1A-2B004796F927}"/>
      </w:docPartPr>
      <w:docPartBody>
        <w:p w:rsidR="00AB683E" w:rsidRDefault="00AB683E">
          <w:pPr>
            <w:pStyle w:val="858E03C00F903B45B7C9E96299EB002C"/>
          </w:pPr>
          <w:r w:rsidRPr="0081155A">
            <w:t>Course Name</w:t>
          </w:r>
        </w:p>
      </w:docPartBody>
    </w:docPart>
    <w:docPart>
      <w:docPartPr>
        <w:name w:val="0A34C757F29A914887B254A8D2F385B2"/>
        <w:category>
          <w:name w:val="General"/>
          <w:gallery w:val="placeholder"/>
        </w:category>
        <w:types>
          <w:type w:val="bbPlcHdr"/>
        </w:types>
        <w:behaviors>
          <w:behavior w:val="content"/>
        </w:behaviors>
        <w:guid w:val="{C2D2B1EC-3FBB-F44F-901C-E6ACA3417DC5}"/>
      </w:docPartPr>
      <w:docPartBody>
        <w:p w:rsidR="00AB683E" w:rsidRDefault="00AB683E">
          <w:pPr>
            <w:pStyle w:val="0A34C757F29A914887B254A8D2F385B2"/>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83E"/>
    <w:rsid w:val="00AB6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D1EA67A525844389D8150BD689458B">
    <w:name w:val="C6D1EA67A525844389D8150BD689458B"/>
  </w:style>
  <w:style w:type="paragraph" w:customStyle="1" w:styleId="858E03C00F903B45B7C9E96299EB002C">
    <w:name w:val="858E03C00F903B45B7C9E96299EB002C"/>
  </w:style>
  <w:style w:type="paragraph" w:customStyle="1" w:styleId="F5CFF29D9A4A2442B35CC2065CD461E4">
    <w:name w:val="F5CFF29D9A4A2442B35CC2065CD461E4"/>
  </w:style>
  <w:style w:type="paragraph" w:styleId="ListBullet">
    <w:name w:val="List Bullet"/>
    <w:basedOn w:val="Normal"/>
    <w:uiPriority w:val="1"/>
    <w:qFormat/>
    <w:rsid w:val="00AB683E"/>
    <w:pPr>
      <w:numPr>
        <w:numId w:val="1"/>
      </w:numPr>
      <w:spacing w:after="200" w:line="276" w:lineRule="auto"/>
    </w:pPr>
    <w:rPr>
      <w:color w:val="404040" w:themeColor="text1" w:themeTint="BF"/>
      <w:sz w:val="20"/>
      <w:lang w:eastAsia="en-US"/>
    </w:rPr>
  </w:style>
  <w:style w:type="paragraph" w:customStyle="1" w:styleId="45FCF7465112AB4787B86B4AD2514E6A">
    <w:name w:val="45FCF7465112AB4787B86B4AD2514E6A"/>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23B9001E63F9D84CA7F7F621EA4BC378">
    <w:name w:val="23B9001E63F9D84CA7F7F621EA4BC378"/>
  </w:style>
  <w:style w:type="paragraph" w:customStyle="1" w:styleId="F8D65FE1953D5846838B1F777232289E">
    <w:name w:val="F8D65FE1953D5846838B1F777232289E"/>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A765B491F0556245B1FCBB0EC5A65743">
    <w:name w:val="A765B491F0556245B1FCBB0EC5A65743"/>
  </w:style>
  <w:style w:type="paragraph" w:customStyle="1" w:styleId="B1095DC445E13240BB85B026EF22AE5F">
    <w:name w:val="B1095DC445E13240BB85B026EF22AE5F"/>
  </w:style>
  <w:style w:type="paragraph" w:customStyle="1" w:styleId="B00CB6D6C1721D4AAC79976CA353ADD3">
    <w:name w:val="B00CB6D6C1721D4AAC79976CA353ADD3"/>
  </w:style>
  <w:style w:type="paragraph" w:customStyle="1" w:styleId="2D65BED6FD299C438C3336F199D0B8E0">
    <w:name w:val="2D65BED6FD299C438C3336F199D0B8E0"/>
  </w:style>
  <w:style w:type="paragraph" w:customStyle="1" w:styleId="0A34C757F29A914887B254A8D2F385B2">
    <w:name w:val="0A34C757F29A914887B254A8D2F385B2"/>
  </w:style>
  <w:style w:type="paragraph" w:customStyle="1" w:styleId="3816A09ED1B72A478D40BEF57306484B">
    <w:name w:val="3816A09ED1B72A478D40BEF57306484B"/>
    <w:rsid w:val="00AB683E"/>
  </w:style>
  <w:style w:type="paragraph" w:customStyle="1" w:styleId="8DED4FEB9F2263409CF479AA859357A6">
    <w:name w:val="8DED4FEB9F2263409CF479AA859357A6"/>
    <w:rsid w:val="00AB683E"/>
  </w:style>
  <w:style w:type="paragraph" w:customStyle="1" w:styleId="47FB594C1185124AA8091CC158502AD2">
    <w:name w:val="47FB594C1185124AA8091CC158502AD2"/>
    <w:rsid w:val="00AB683E"/>
  </w:style>
  <w:style w:type="paragraph" w:customStyle="1" w:styleId="57E06F4D1D22E14E98F2F7619D1FFD92">
    <w:name w:val="57E06F4D1D22E14E98F2F7619D1FFD92"/>
    <w:rsid w:val="00AB683E"/>
  </w:style>
  <w:style w:type="paragraph" w:customStyle="1" w:styleId="7EDC44EB22A1AF4C8A0DA539E50A9A95">
    <w:name w:val="7EDC44EB22A1AF4C8A0DA539E50A9A95"/>
    <w:rsid w:val="00AB683E"/>
  </w:style>
  <w:style w:type="paragraph" w:customStyle="1" w:styleId="242FA054BF279F488A655211540F03F1">
    <w:name w:val="242FA054BF279F488A655211540F03F1"/>
    <w:rsid w:val="00AB683E"/>
  </w:style>
  <w:style w:type="paragraph" w:customStyle="1" w:styleId="07376647B282F44A8B7CDC6B8BC18BD5">
    <w:name w:val="07376647B282F44A8B7CDC6B8BC18BD5"/>
    <w:rsid w:val="00AB683E"/>
  </w:style>
  <w:style w:type="paragraph" w:customStyle="1" w:styleId="C5F0074C9D803A428DA64B852D1F5B63">
    <w:name w:val="C5F0074C9D803A428DA64B852D1F5B63"/>
    <w:rsid w:val="00AB68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D1EA67A525844389D8150BD689458B">
    <w:name w:val="C6D1EA67A525844389D8150BD689458B"/>
  </w:style>
  <w:style w:type="paragraph" w:customStyle="1" w:styleId="858E03C00F903B45B7C9E96299EB002C">
    <w:name w:val="858E03C00F903B45B7C9E96299EB002C"/>
  </w:style>
  <w:style w:type="paragraph" w:customStyle="1" w:styleId="F5CFF29D9A4A2442B35CC2065CD461E4">
    <w:name w:val="F5CFF29D9A4A2442B35CC2065CD461E4"/>
  </w:style>
  <w:style w:type="paragraph" w:styleId="ListBullet">
    <w:name w:val="List Bullet"/>
    <w:basedOn w:val="Normal"/>
    <w:uiPriority w:val="1"/>
    <w:qFormat/>
    <w:rsid w:val="00AB683E"/>
    <w:pPr>
      <w:numPr>
        <w:numId w:val="1"/>
      </w:numPr>
      <w:spacing w:after="200" w:line="276" w:lineRule="auto"/>
    </w:pPr>
    <w:rPr>
      <w:color w:val="404040" w:themeColor="text1" w:themeTint="BF"/>
      <w:sz w:val="20"/>
      <w:lang w:eastAsia="en-US"/>
    </w:rPr>
  </w:style>
  <w:style w:type="paragraph" w:customStyle="1" w:styleId="45FCF7465112AB4787B86B4AD2514E6A">
    <w:name w:val="45FCF7465112AB4787B86B4AD2514E6A"/>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23B9001E63F9D84CA7F7F621EA4BC378">
    <w:name w:val="23B9001E63F9D84CA7F7F621EA4BC378"/>
  </w:style>
  <w:style w:type="paragraph" w:customStyle="1" w:styleId="F8D65FE1953D5846838B1F777232289E">
    <w:name w:val="F8D65FE1953D5846838B1F777232289E"/>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A765B491F0556245B1FCBB0EC5A65743">
    <w:name w:val="A765B491F0556245B1FCBB0EC5A65743"/>
  </w:style>
  <w:style w:type="paragraph" w:customStyle="1" w:styleId="B1095DC445E13240BB85B026EF22AE5F">
    <w:name w:val="B1095DC445E13240BB85B026EF22AE5F"/>
  </w:style>
  <w:style w:type="paragraph" w:customStyle="1" w:styleId="B00CB6D6C1721D4AAC79976CA353ADD3">
    <w:name w:val="B00CB6D6C1721D4AAC79976CA353ADD3"/>
  </w:style>
  <w:style w:type="paragraph" w:customStyle="1" w:styleId="2D65BED6FD299C438C3336F199D0B8E0">
    <w:name w:val="2D65BED6FD299C438C3336F199D0B8E0"/>
  </w:style>
  <w:style w:type="paragraph" w:customStyle="1" w:styleId="0A34C757F29A914887B254A8D2F385B2">
    <w:name w:val="0A34C757F29A914887B254A8D2F385B2"/>
  </w:style>
  <w:style w:type="paragraph" w:customStyle="1" w:styleId="3816A09ED1B72A478D40BEF57306484B">
    <w:name w:val="3816A09ED1B72A478D40BEF57306484B"/>
    <w:rsid w:val="00AB683E"/>
  </w:style>
  <w:style w:type="paragraph" w:customStyle="1" w:styleId="8DED4FEB9F2263409CF479AA859357A6">
    <w:name w:val="8DED4FEB9F2263409CF479AA859357A6"/>
    <w:rsid w:val="00AB683E"/>
  </w:style>
  <w:style w:type="paragraph" w:customStyle="1" w:styleId="47FB594C1185124AA8091CC158502AD2">
    <w:name w:val="47FB594C1185124AA8091CC158502AD2"/>
    <w:rsid w:val="00AB683E"/>
  </w:style>
  <w:style w:type="paragraph" w:customStyle="1" w:styleId="57E06F4D1D22E14E98F2F7619D1FFD92">
    <w:name w:val="57E06F4D1D22E14E98F2F7619D1FFD92"/>
    <w:rsid w:val="00AB683E"/>
  </w:style>
  <w:style w:type="paragraph" w:customStyle="1" w:styleId="7EDC44EB22A1AF4C8A0DA539E50A9A95">
    <w:name w:val="7EDC44EB22A1AF4C8A0DA539E50A9A95"/>
    <w:rsid w:val="00AB683E"/>
  </w:style>
  <w:style w:type="paragraph" w:customStyle="1" w:styleId="242FA054BF279F488A655211540F03F1">
    <w:name w:val="242FA054BF279F488A655211540F03F1"/>
    <w:rsid w:val="00AB683E"/>
  </w:style>
  <w:style w:type="paragraph" w:customStyle="1" w:styleId="07376647B282F44A8B7CDC6B8BC18BD5">
    <w:name w:val="07376647B282F44A8B7CDC6B8BC18BD5"/>
    <w:rsid w:val="00AB683E"/>
  </w:style>
  <w:style w:type="paragraph" w:customStyle="1" w:styleId="C5F0074C9D803A428DA64B852D1F5B63">
    <w:name w:val="C5F0074C9D803A428DA64B852D1F5B63"/>
    <w:rsid w:val="00AB68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368BB-B5F7-C543-BCEB-0FBCBFB1E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Syllabus.dotx</Template>
  <TotalTime>2</TotalTime>
  <Pages>2</Pages>
  <Words>513</Words>
  <Characters>2927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on the menu?</dc:title>
  <dc:subject>Normalizing Metadata Using Open Refine</dc:subject>
  <dc:creator>Megan Senseney</dc:creator>
  <cp:keywords/>
  <dc:description/>
  <cp:lastModifiedBy>andrea thomer</cp:lastModifiedBy>
  <cp:revision>2</cp:revision>
  <dcterms:created xsi:type="dcterms:W3CDTF">2015-01-25T17:26:00Z</dcterms:created>
  <dcterms:modified xsi:type="dcterms:W3CDTF">2015-01-25T17:26:00Z</dcterms:modified>
  <cp:category/>
</cp:coreProperties>
</file>